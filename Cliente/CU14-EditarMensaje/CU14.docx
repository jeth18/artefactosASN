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803"/>
        <w:gridCol w:w="6112"/>
      </w:tblGrid>
      <w:tr w:rsidR="0011169D" w:rsidRPr="005B6FE0" w14:paraId="47E37F4B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2F6AD3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5D5B58A05F1143C4B0441763ED5C20A3"/>
              </w:placeholder>
            </w:sdtPr>
            <w:sdtEndPr/>
            <w:sdtContent>
              <w:p w14:paraId="3A221099" w14:textId="78A4A107" w:rsidR="0011169D" w:rsidRPr="005B6FE0" w:rsidRDefault="0011169D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</w:t>
                </w:r>
                <w:r w:rsidR="007D426E">
                  <w:rPr>
                    <w:rFonts w:cs="Arial"/>
                    <w:lang w:val="es-ES"/>
                  </w:rPr>
                  <w:t>1</w:t>
                </w:r>
                <w:r w:rsidR="002925A8">
                  <w:rPr>
                    <w:rFonts w:cs="Arial"/>
                    <w:lang w:val="es-ES"/>
                  </w:rPr>
                  <w:t>4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11169D" w:rsidRPr="001623DA" w14:paraId="43F2AF7E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97458C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5D5B58A05F1143C4B0441763ED5C20A3"/>
              </w:placeholder>
            </w:sdtPr>
            <w:sdtEndPr/>
            <w:sdtContent>
              <w:p w14:paraId="2F53FBE1" w14:textId="77777777" w:rsidR="0011169D" w:rsidRPr="00731113" w:rsidRDefault="007D426E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Editar mensaje</w:t>
                </w:r>
              </w:p>
            </w:sdtContent>
          </w:sdt>
        </w:tc>
      </w:tr>
      <w:tr w:rsidR="0011169D" w:rsidRPr="001623DA" w14:paraId="0A633043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435CEC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50B602" w14:textId="77777777" w:rsidR="0011169D" w:rsidRPr="00731113" w:rsidRDefault="007D426E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Jethran Enrique Gómez San Gabriel</w:t>
            </w:r>
          </w:p>
        </w:tc>
      </w:tr>
      <w:tr w:rsidR="0011169D" w:rsidRPr="001623DA" w14:paraId="6968F37B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A3F4366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A5949155C4964EA1A973FB0093643943"/>
            </w:placeholder>
            <w:date w:fullDate="2019-10-1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809575B" w14:textId="77777777" w:rsidR="0011169D" w:rsidRPr="00731113" w:rsidRDefault="007D426E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19/10/2019</w:t>
                </w:r>
              </w:p>
            </w:tc>
          </w:sdtContent>
        </w:sdt>
      </w:tr>
      <w:tr w:rsidR="0011169D" w:rsidRPr="001623DA" w14:paraId="379820A0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51A313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A5949155C4964EA1A973FB0093643943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28EA1799" w14:textId="77777777" w:rsidR="0011169D" w:rsidRPr="00731113" w:rsidRDefault="0011169D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11169D" w:rsidRPr="001623DA" w14:paraId="66E6C2D7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285E02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AB624C" w14:textId="77777777" w:rsidR="0011169D" w:rsidRPr="00731113" w:rsidRDefault="007D426E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</w:t>
            </w:r>
          </w:p>
        </w:tc>
      </w:tr>
      <w:tr w:rsidR="0011169D" w:rsidRPr="001219DD" w14:paraId="1DD02116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DCDAC04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5D5B58A05F1143C4B0441763ED5C20A3"/>
              </w:placeholder>
            </w:sdtPr>
            <w:sdtEndPr/>
            <w:sdtContent>
              <w:p w14:paraId="164CDD3D" w14:textId="77777777" w:rsidR="0011169D" w:rsidRPr="00731113" w:rsidRDefault="007D426E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usuario podrá editar un mensaje enviado dentro de un chat</w:t>
                </w:r>
              </w:p>
            </w:sdtContent>
          </w:sdt>
        </w:tc>
      </w:tr>
      <w:tr w:rsidR="0011169D" w:rsidRPr="001219DD" w14:paraId="22E01801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921E1C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5D5B58A05F1143C4B0441763ED5C20A3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5D5B58A05F1143C4B0441763ED5C20A3"/>
                  </w:placeholder>
                </w:sdtPr>
                <w:sdtEndPr/>
                <w:sdtContent>
                  <w:p w14:paraId="0499FF34" w14:textId="77777777" w:rsidR="0011169D" w:rsidRPr="00731113" w:rsidRDefault="007D426E" w:rsidP="00DE4584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PRE1.- El usuario deberá estar autenticado dentro del sistema</w:t>
                    </w:r>
                  </w:p>
                </w:sdtContent>
              </w:sdt>
            </w:sdtContent>
          </w:sdt>
        </w:tc>
      </w:tr>
      <w:tr w:rsidR="0011169D" w:rsidRPr="001623DA" w14:paraId="77C22368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0594FD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5D5B58A05F1143C4B0441763ED5C20A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3317159" w14:textId="77777777" w:rsidR="007D426E" w:rsidRDefault="007D426E" w:rsidP="00DE4584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FN1: Editar mensaje</w:t>
                </w:r>
              </w:p>
              <w:p w14:paraId="6AD62917" w14:textId="77777777" w:rsidR="007D426E" w:rsidRDefault="007D426E" w:rsidP="007D426E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usuario da clic en un mensaje </w:t>
                </w:r>
              </w:p>
              <w:p w14:paraId="34F33551" w14:textId="77777777" w:rsidR="007D426E" w:rsidRDefault="007D426E" w:rsidP="007D426E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un pequeño de cuadro con dos opciones:</w:t>
                </w:r>
              </w:p>
              <w:p w14:paraId="715135DF" w14:textId="77777777" w:rsidR="007D426E" w:rsidRDefault="007D426E" w:rsidP="007D426E">
                <w:pPr>
                  <w:pStyle w:val="Prrafodelista"/>
                  <w:numPr>
                    <w:ilvl w:val="0"/>
                    <w:numId w:val="3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Editar</w:t>
                </w:r>
              </w:p>
              <w:p w14:paraId="538C96DC" w14:textId="77777777" w:rsidR="007D426E" w:rsidRDefault="007D426E" w:rsidP="007D426E">
                <w:pPr>
                  <w:pStyle w:val="Prrafodelista"/>
                  <w:numPr>
                    <w:ilvl w:val="0"/>
                    <w:numId w:val="3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Eliminar </w:t>
                </w:r>
              </w:p>
              <w:p w14:paraId="538450A9" w14:textId="77777777" w:rsidR="007D426E" w:rsidRDefault="007D426E" w:rsidP="007D426E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usuario da clic en editar (ver FA1)</w:t>
                </w:r>
              </w:p>
              <w:p w14:paraId="16173BF6" w14:textId="77777777" w:rsidR="007D426E" w:rsidRDefault="007D426E" w:rsidP="007D426E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hable el campo de mensaje con el texto del mensaje a editar</w:t>
                </w:r>
              </w:p>
              <w:p w14:paraId="14641AAC" w14:textId="77777777" w:rsidR="007D426E" w:rsidRDefault="007D426E" w:rsidP="007D426E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usuario ingresa el texto y da clic en enviar (ver FA2)</w:t>
                </w:r>
              </w:p>
              <w:p w14:paraId="5F5FE4D7" w14:textId="77777777" w:rsidR="007D426E" w:rsidRDefault="007D426E" w:rsidP="007D426E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cambia el mensaje al nuevo y marca que fue editado</w:t>
                </w:r>
              </w:p>
              <w:p w14:paraId="7CDAFA52" w14:textId="77777777" w:rsidR="0011169D" w:rsidRPr="007D426E" w:rsidRDefault="007D426E" w:rsidP="007D426E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Fin del CU</w:t>
                </w:r>
              </w:p>
            </w:tc>
          </w:sdtContent>
        </w:sdt>
      </w:tr>
      <w:tr w:rsidR="0011169D" w:rsidRPr="001623DA" w14:paraId="502A8A77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D5444A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5D5B58A05F1143C4B0441763ED5C20A3"/>
              </w:placeholder>
            </w:sdtPr>
            <w:sdtEndPr>
              <w:rPr>
                <w:rFonts w:cstheme="minorBidi"/>
              </w:rPr>
            </w:sdtEndPr>
            <w:sdtContent>
              <w:p w14:paraId="29A9C04C" w14:textId="77777777" w:rsidR="007D426E" w:rsidRDefault="007D426E" w:rsidP="007D426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FA1: Eliminar mensaje </w:t>
                </w:r>
              </w:p>
              <w:p w14:paraId="7042EF5C" w14:textId="77777777" w:rsidR="007D426E" w:rsidRDefault="007D426E" w:rsidP="007D426E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usuario da clic en Eliminar  </w:t>
                </w:r>
              </w:p>
              <w:p w14:paraId="52E58EC3" w14:textId="77777777" w:rsidR="007D426E" w:rsidRDefault="007D426E" w:rsidP="007D426E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Redirige el CU12</w:t>
                </w:r>
              </w:p>
              <w:p w14:paraId="4BA2AFDF" w14:textId="77777777" w:rsidR="007D426E" w:rsidRDefault="007D426E" w:rsidP="007D426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FA2: Cancelar </w:t>
                </w:r>
              </w:p>
              <w:p w14:paraId="3B41E078" w14:textId="77777777" w:rsidR="007D426E" w:rsidRDefault="007D426E" w:rsidP="007D426E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usuario da clic en “Cancelar”</w:t>
                </w:r>
              </w:p>
              <w:p w14:paraId="694D28FE" w14:textId="77777777" w:rsidR="0011169D" w:rsidRPr="007D426E" w:rsidRDefault="007D426E" w:rsidP="007D426E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 w:rsidRPr="007D426E">
                  <w:rPr>
                    <w:rFonts w:cs="Arial"/>
                    <w:lang w:val="es-ES"/>
                  </w:rPr>
                  <w:t>El sistema regresa al chat</w:t>
                </w:r>
              </w:p>
            </w:sdtContent>
          </w:sdt>
        </w:tc>
      </w:tr>
      <w:tr w:rsidR="0011169D" w:rsidRPr="001219DD" w14:paraId="2318AF47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B0ECA2E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9248624"/>
            <w:placeholder>
              <w:docPart w:val="5D5B58A05F1143C4B0441763ED5C20A3"/>
            </w:placeholder>
          </w:sdtPr>
          <w:sdtEndPr/>
          <w:sdtContent>
            <w:sdt>
              <w:sdtPr>
                <w:id w:val="-1274633830"/>
                <w:placeholder>
                  <w:docPart w:val="9E1091942A5D41DEB532EFFE9248A7EA"/>
                </w:placeholder>
              </w:sdtPr>
              <w:sdtEndPr/>
              <w:sdtContent>
                <w:tc>
                  <w:tcPr>
                    <w:tcW w:w="3428" w:type="pct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8" w:space="0" w:color="000000"/>
                    </w:tcBorders>
                  </w:tcPr>
                  <w:p w14:paraId="516EFD1C" w14:textId="77777777" w:rsidR="007D426E" w:rsidRDefault="007D426E" w:rsidP="007D426E">
                    <w:r>
                      <w:t>EX01.- Error al conectarse con el servidor</w:t>
                    </w:r>
                  </w:p>
                  <w:p w14:paraId="29F0F011" w14:textId="77777777" w:rsidR="007D426E" w:rsidRDefault="007D426E" w:rsidP="007D426E">
                    <w:pPr>
                      <w:pStyle w:val="Prrafodelista"/>
                      <w:numPr>
                        <w:ilvl w:val="0"/>
                        <w:numId w:val="6"/>
                      </w:num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 xml:space="preserve">El sistema manda un mensaje de error </w:t>
                    </w:r>
                  </w:p>
                  <w:p w14:paraId="1B368E4D" w14:textId="77777777" w:rsidR="007D426E" w:rsidRDefault="007D426E" w:rsidP="007D426E">
                    <w:pPr>
                      <w:pStyle w:val="Prrafodelista"/>
                      <w:numPr>
                        <w:ilvl w:val="0"/>
                        <w:numId w:val="6"/>
                      </w:num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 xml:space="preserve">El usuario da clic en aceptar </w:t>
                    </w:r>
                  </w:p>
                  <w:p w14:paraId="16FDD673" w14:textId="77777777" w:rsidR="0011169D" w:rsidRPr="007D426E" w:rsidRDefault="007D426E" w:rsidP="007D426E">
                    <w:pPr>
                      <w:pStyle w:val="Prrafodelista"/>
                      <w:numPr>
                        <w:ilvl w:val="0"/>
                        <w:numId w:val="6"/>
                      </w:numPr>
                      <w:rPr>
                        <w:rFonts w:cs="Arial"/>
                      </w:rPr>
                    </w:pPr>
                    <w:r w:rsidRPr="007D426E">
                      <w:rPr>
                        <w:rFonts w:cs="Arial"/>
                      </w:rPr>
                      <w:lastRenderedPageBreak/>
                      <w:t xml:space="preserve">El sistema cierra la aplicación </w:t>
                    </w:r>
                  </w:p>
                </w:tc>
              </w:sdtContent>
            </w:sdt>
          </w:sdtContent>
        </w:sdt>
      </w:tr>
      <w:tr w:rsidR="0011169D" w:rsidRPr="001219DD" w14:paraId="7EA2DB57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0904CC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09BCF5" w14:textId="77777777" w:rsidR="0011169D" w:rsidRPr="00731113" w:rsidRDefault="007D426E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POST1.- El mensaje deberá estar marcado como editado</w:t>
            </w:r>
          </w:p>
        </w:tc>
      </w:tr>
      <w:tr w:rsidR="0011169D" w:rsidRPr="00A5396E" w14:paraId="6FFBC781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8C59EBA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5D5B58A05F1143C4B0441763ED5C20A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06724CD" w14:textId="77777777" w:rsidR="0011169D" w:rsidRPr="00731113" w:rsidRDefault="007D426E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11169D" w:rsidRPr="00A5396E" w14:paraId="2907A4DC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218372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5D5B58A05F1143C4B0441763ED5C20A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5BC6F54" w14:textId="77777777" w:rsidR="0011169D" w:rsidRPr="00731113" w:rsidRDefault="007D426E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Ninguno </w:t>
                </w:r>
              </w:p>
            </w:tc>
          </w:sdtContent>
        </w:sdt>
      </w:tr>
      <w:tr w:rsidR="0011169D" w:rsidRPr="00A5396E" w14:paraId="566E01E2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4C605E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7E19C4D2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DA0A1DA" w14:textId="77777777" w:rsidR="0011169D" w:rsidRPr="005B6FE0" w:rsidRDefault="007D426E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11169D" w:rsidRPr="00A5396E" w14:paraId="0353E850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4B2533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3EDEF729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5D5B58A05F1143C4B0441763ED5C20A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ABCAD60" w14:textId="77777777" w:rsidR="0011169D" w:rsidRPr="00731113" w:rsidRDefault="007D426E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CU12.- Eliminar mensaje</w:t>
                </w:r>
              </w:p>
            </w:tc>
          </w:sdtContent>
        </w:sdt>
      </w:tr>
      <w:tr w:rsidR="0011169D" w:rsidRPr="00A5396E" w14:paraId="42F7DC4D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03ED86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77D9ADBC2B6A4270BCD6C11CCFC65B3C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2BC0AD1" w14:textId="77777777" w:rsidR="0011169D" w:rsidRPr="00731113" w:rsidRDefault="007D426E" w:rsidP="004D6ED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</w:t>
                </w:r>
                <w:r w:rsidR="0041037B">
                  <w:rPr>
                    <w:rFonts w:cs="Arial"/>
                    <w:lang w:val="es-ES"/>
                  </w:rPr>
                  <w:t>L</w:t>
                </w:r>
                <w:r>
                  <w:rPr>
                    <w:rFonts w:cs="Arial"/>
                    <w:lang w:val="es-ES"/>
                  </w:rPr>
                  <w:t>TO</w:t>
                </w:r>
              </w:p>
            </w:tc>
          </w:sdtContent>
        </w:sdt>
      </w:tr>
    </w:tbl>
    <w:p w14:paraId="39CB50C9" w14:textId="77777777" w:rsidR="00002D1F" w:rsidRDefault="00002D1F"/>
    <w:sectPr w:rsidR="00002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54A2"/>
    <w:multiLevelType w:val="hybridMultilevel"/>
    <w:tmpl w:val="E99A7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147D"/>
    <w:multiLevelType w:val="hybridMultilevel"/>
    <w:tmpl w:val="50AADD0E"/>
    <w:lvl w:ilvl="0" w:tplc="4726F61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B11BB1"/>
    <w:multiLevelType w:val="hybridMultilevel"/>
    <w:tmpl w:val="C8D638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E2F91"/>
    <w:multiLevelType w:val="hybridMultilevel"/>
    <w:tmpl w:val="8FAEA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B76D5"/>
    <w:multiLevelType w:val="hybridMultilevel"/>
    <w:tmpl w:val="E7CE8A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43AF9"/>
    <w:multiLevelType w:val="hybridMultilevel"/>
    <w:tmpl w:val="7570A7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D426E"/>
    <w:rsid w:val="00002D1F"/>
    <w:rsid w:val="0011169D"/>
    <w:rsid w:val="002925A8"/>
    <w:rsid w:val="0041037B"/>
    <w:rsid w:val="004D6EDB"/>
    <w:rsid w:val="007D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27C5"/>
  <w15:docId w15:val="{D66EFACB-B881-438A-B14E-F6BB938B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169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6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D4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thran%20Gomez\Documents\7semestre\PlantillaCU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5B58A05F1143C4B0441763ED5C2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BE4CA-489C-4934-9B31-957AA850C14C}"/>
      </w:docPartPr>
      <w:docPartBody>
        <w:p w:rsidR="000A165D" w:rsidRDefault="00BC7201">
          <w:pPr>
            <w:pStyle w:val="5D5B58A05F1143C4B0441763ED5C20A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5949155C4964EA1A973FB0093643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87249-4C1F-48F7-A156-C38DFB71A55A}"/>
      </w:docPartPr>
      <w:docPartBody>
        <w:p w:rsidR="000A165D" w:rsidRDefault="00BC7201">
          <w:pPr>
            <w:pStyle w:val="A5949155C4964EA1A973FB0093643943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7D9ADBC2B6A4270BCD6C11CCFC65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31C60-EB17-4DCE-A82E-CF229DD8FB6E}"/>
      </w:docPartPr>
      <w:docPartBody>
        <w:p w:rsidR="000A165D" w:rsidRDefault="00BC7201">
          <w:pPr>
            <w:pStyle w:val="77D9ADBC2B6A4270BCD6C11CCFC65B3C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9E1091942A5D41DEB532EFFE9248A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AB51F-D93E-4DD6-896A-91108AF59424}"/>
      </w:docPartPr>
      <w:docPartBody>
        <w:p w:rsidR="000A165D" w:rsidRDefault="000B543F" w:rsidP="000B543F">
          <w:pPr>
            <w:pStyle w:val="9E1091942A5D41DEB532EFFE9248A7E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3F"/>
    <w:rsid w:val="000A165D"/>
    <w:rsid w:val="000B543F"/>
    <w:rsid w:val="00827191"/>
    <w:rsid w:val="00BC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B543F"/>
    <w:rPr>
      <w:color w:val="808080"/>
    </w:rPr>
  </w:style>
  <w:style w:type="paragraph" w:customStyle="1" w:styleId="5D5B58A05F1143C4B0441763ED5C20A3">
    <w:name w:val="5D5B58A05F1143C4B0441763ED5C20A3"/>
  </w:style>
  <w:style w:type="paragraph" w:customStyle="1" w:styleId="A5949155C4964EA1A973FB0093643943">
    <w:name w:val="A5949155C4964EA1A973FB0093643943"/>
  </w:style>
  <w:style w:type="paragraph" w:customStyle="1" w:styleId="77D9ADBC2B6A4270BCD6C11CCFC65B3C">
    <w:name w:val="77D9ADBC2B6A4270BCD6C11CCFC65B3C"/>
  </w:style>
  <w:style w:type="paragraph" w:customStyle="1" w:styleId="9E1091942A5D41DEB532EFFE9248A7EA">
    <w:name w:val="9E1091942A5D41DEB532EFFE9248A7EA"/>
    <w:rsid w:val="000B5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81C1807-0148-4947-8C26-DD25E5A82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PlantillaCU.dotm</Template>
  <TotalTime>9</TotalTime>
  <Pages>2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Jethran Gomez</dc:creator>
  <cp:lastModifiedBy>Jethran Gomez</cp:lastModifiedBy>
  <cp:revision>3</cp:revision>
  <dcterms:created xsi:type="dcterms:W3CDTF">2019-10-21T01:53:00Z</dcterms:created>
  <dcterms:modified xsi:type="dcterms:W3CDTF">2019-10-22T23:12:00Z</dcterms:modified>
</cp:coreProperties>
</file>