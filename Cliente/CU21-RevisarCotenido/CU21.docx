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803"/>
        <w:gridCol w:w="6112"/>
      </w:tblGrid>
      <w:tr w:rsidR="0011169D" w:rsidRPr="005B6FE0" w14:paraId="69197D70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3217F54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bookmarkStart w:id="0" w:name="_GoBack" w:colFirst="1" w:colLast="1"/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5971A7981C07468F8B7835B9647D7B73"/>
              </w:placeholder>
            </w:sdtPr>
            <w:sdtEndPr/>
            <w:sdtContent>
              <w:p w14:paraId="771E8677" w14:textId="4595FF0D" w:rsidR="0011169D" w:rsidRPr="005B6FE0" w:rsidRDefault="0011169D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</w:t>
                </w:r>
                <w:r w:rsidR="00122C90">
                  <w:rPr>
                    <w:rFonts w:cs="Arial"/>
                    <w:lang w:val="es-ES"/>
                  </w:rPr>
                  <w:t>U21</w:t>
                </w:r>
              </w:p>
            </w:sdtContent>
          </w:sdt>
        </w:tc>
      </w:tr>
      <w:tr w:rsidR="0011169D" w:rsidRPr="001623DA" w14:paraId="4145DE70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EE156C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5971A7981C07468F8B7835B9647D7B73"/>
              </w:placeholder>
            </w:sdtPr>
            <w:sdtEndPr/>
            <w:sdtContent>
              <w:p w14:paraId="75B87AA4" w14:textId="2E12425F" w:rsidR="0011169D" w:rsidRPr="00731113" w:rsidRDefault="00122C90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Revisar</w:t>
                </w:r>
                <w:r w:rsidR="00A95670">
                  <w:rPr>
                    <w:rFonts w:cs="Arial"/>
                    <w:lang w:val="es-ES"/>
                  </w:rPr>
                  <w:t xml:space="preserve"> contenido</w:t>
                </w:r>
              </w:p>
            </w:sdtContent>
          </w:sdt>
        </w:tc>
      </w:tr>
      <w:tr w:rsidR="0011169D" w:rsidRPr="001623DA" w14:paraId="26F6AE87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0734814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A0F57D" w14:textId="77777777" w:rsidR="0011169D" w:rsidRPr="00731113" w:rsidRDefault="00A95670" w:rsidP="00DE45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Jethran Enrique Gómez San Gabriel</w:t>
            </w:r>
          </w:p>
        </w:tc>
      </w:tr>
      <w:tr w:rsidR="0011169D" w:rsidRPr="001623DA" w14:paraId="41B5AC8C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0923D05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F21C0F37BFA74E23ACCFCC967652C4BD"/>
            </w:placeholder>
            <w:date w:fullDate="2019-10-19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653BC9B2" w14:textId="77777777" w:rsidR="0011169D" w:rsidRPr="00731113" w:rsidRDefault="00A95670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19/10/2019</w:t>
                </w:r>
              </w:p>
            </w:tc>
          </w:sdtContent>
        </w:sdt>
      </w:tr>
      <w:tr w:rsidR="0011169D" w:rsidRPr="001623DA" w14:paraId="297EE6B1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A94C80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F21C0F37BFA74E23ACCFCC967652C4BD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06E8BBF2" w14:textId="77777777" w:rsidR="0011169D" w:rsidRPr="00731113" w:rsidRDefault="0011169D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Fecha en la que se modifica (opcional)</w:t>
                </w:r>
              </w:p>
            </w:tc>
          </w:sdtContent>
        </w:sdt>
      </w:tr>
      <w:tr w:rsidR="0011169D" w:rsidRPr="001623DA" w14:paraId="6B431C5D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64DB7D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44ECF4" w14:textId="77777777" w:rsidR="0011169D" w:rsidRPr="00731113" w:rsidRDefault="00FC76BB" w:rsidP="00DE45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Moderador</w:t>
            </w:r>
          </w:p>
        </w:tc>
      </w:tr>
      <w:tr w:rsidR="0011169D" w:rsidRPr="001219DD" w14:paraId="22B2A880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A3FFD1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5971A7981C07468F8B7835B9647D7B73"/>
              </w:placeholder>
            </w:sdtPr>
            <w:sdtEndPr/>
            <w:sdtContent>
              <w:p w14:paraId="1699BB49" w14:textId="77777777" w:rsidR="0011169D" w:rsidRPr="00731113" w:rsidRDefault="00FC76BB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moderado podrá consultar todo el contenido que se haya subido a la aplicación </w:t>
                </w:r>
              </w:p>
            </w:sdtContent>
          </w:sdt>
        </w:tc>
      </w:tr>
      <w:tr w:rsidR="0011169D" w:rsidRPr="001219DD" w14:paraId="553C3CC6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AF70D31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C1F0B6" w14:textId="77777777" w:rsidR="0011169D" w:rsidRPr="00731113" w:rsidRDefault="00FC76BB" w:rsidP="00DE45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PRE1.- El moderado deberá estar autenticado dentro del sistema</w:t>
            </w:r>
          </w:p>
        </w:tc>
      </w:tr>
      <w:tr w:rsidR="0011169D" w:rsidRPr="001623DA" w14:paraId="1432E9A5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2F45CCA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5971A7981C07468F8B7835B9647D7B7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3985139" w14:textId="77777777" w:rsidR="00565744" w:rsidRDefault="00FC76BB" w:rsidP="00DE4584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FN1: </w:t>
                </w:r>
                <w:r w:rsidR="00565744">
                  <w:rPr>
                    <w:lang w:val="es-ES"/>
                  </w:rPr>
                  <w:t>consultar contenido</w:t>
                </w:r>
              </w:p>
              <w:p w14:paraId="3570FF7B" w14:textId="77777777" w:rsidR="001A0ADF" w:rsidRDefault="00565744" w:rsidP="00565744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r w:rsidR="001A0ADF">
                  <w:rPr>
                    <w:lang w:val="es-ES"/>
                  </w:rPr>
                  <w:t xml:space="preserve">moderador da clic en consultar contenido </w:t>
                </w:r>
              </w:p>
              <w:p w14:paraId="4B05E155" w14:textId="77777777" w:rsidR="00F51EDD" w:rsidRDefault="001A0ADF" w:rsidP="00F51EDD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se conecta con el servidor y recupera todas las fotos subidas </w:t>
                </w:r>
              </w:p>
              <w:p w14:paraId="3BA256F1" w14:textId="77777777" w:rsidR="00F51EDD" w:rsidRDefault="00F51EDD" w:rsidP="00F51EDD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moderador selecciona un filtro </w:t>
                </w:r>
                <w:r w:rsidR="009B49FE">
                  <w:rPr>
                    <w:lang w:val="es-ES"/>
                  </w:rPr>
                  <w:t>(ver FA1, FA2)</w:t>
                </w:r>
              </w:p>
              <w:p w14:paraId="5DEE25F4" w14:textId="77777777" w:rsidR="0011169D" w:rsidRPr="00F51EDD" w:rsidRDefault="00F51EDD" w:rsidP="00F51EDD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muestra las imágenes del tipo de filtro seleccionado</w:t>
                </w:r>
              </w:p>
            </w:tc>
          </w:sdtContent>
        </w:sdt>
      </w:tr>
      <w:tr w:rsidR="0011169D" w:rsidRPr="001623DA" w14:paraId="3330C36B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03A16EB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F8DDCC8" w14:textId="77777777" w:rsidR="0011169D" w:rsidRDefault="000503DE" w:rsidP="00DE45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FA1: </w:t>
            </w:r>
            <w:r w:rsidR="00F51EDD">
              <w:rPr>
                <w:rFonts w:cs="Arial"/>
                <w:lang w:val="es-ES"/>
              </w:rPr>
              <w:t xml:space="preserve">Filtro </w:t>
            </w:r>
            <w:r w:rsidR="005F2FD9">
              <w:rPr>
                <w:rFonts w:cs="Arial"/>
                <w:lang w:val="es-ES"/>
              </w:rPr>
              <w:t>reportadas</w:t>
            </w:r>
          </w:p>
          <w:p w14:paraId="105BD354" w14:textId="77777777" w:rsidR="005F2FD9" w:rsidRDefault="005F2FD9" w:rsidP="009B49FE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B49FE">
              <w:rPr>
                <w:rFonts w:cs="Arial"/>
                <w:lang w:val="es-ES"/>
              </w:rPr>
              <w:t xml:space="preserve">moderado selecciona el filtro de fotos reportadas </w:t>
            </w:r>
          </w:p>
          <w:p w14:paraId="2DC70A3E" w14:textId="77777777" w:rsidR="009B49FE" w:rsidRDefault="009B49FE" w:rsidP="009B49FE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sistema recupera todas las fotos reportadas desde el servidor y las muestra en mosaicos </w:t>
            </w:r>
          </w:p>
          <w:p w14:paraId="47E0C65D" w14:textId="77777777" w:rsidR="009B49FE" w:rsidRDefault="009B49FE" w:rsidP="009B49F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FA2: Filtro por usuario</w:t>
            </w:r>
          </w:p>
          <w:p w14:paraId="1526AF76" w14:textId="77777777" w:rsidR="009B49FE" w:rsidRDefault="009B49FE" w:rsidP="009B49FE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moderado ingresa el nombre de un usuario y clic en buscar </w:t>
            </w:r>
          </w:p>
          <w:p w14:paraId="0825F4E6" w14:textId="77777777" w:rsidR="009B49FE" w:rsidRPr="009B49FE" w:rsidRDefault="009B49FE" w:rsidP="009B49FE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recupera todas las fotos del usuario buscado y las muestra en mosaicos</w:t>
            </w:r>
          </w:p>
        </w:tc>
      </w:tr>
      <w:tr w:rsidR="0011169D" w:rsidRPr="001219DD" w14:paraId="4403C83C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0C5AB9F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55E51A" w14:textId="77777777" w:rsidR="0011169D" w:rsidRDefault="009B49FE" w:rsidP="00DE4584">
            <w:r>
              <w:t xml:space="preserve">EX01.- Error al conectarse con el servidor </w:t>
            </w:r>
          </w:p>
          <w:p w14:paraId="7C42F779" w14:textId="77777777" w:rsidR="009B49FE" w:rsidRDefault="009B49FE" w:rsidP="009B49FE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El sistema manda un mensaje que hubo un error al conectarse con el servidor </w:t>
            </w:r>
          </w:p>
          <w:p w14:paraId="301CE5C7" w14:textId="77777777" w:rsidR="009B49FE" w:rsidRDefault="009B49FE" w:rsidP="009B49FE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El moderado da clic en aceptar </w:t>
            </w:r>
          </w:p>
          <w:p w14:paraId="5FA7D0D8" w14:textId="77777777" w:rsidR="009B49FE" w:rsidRPr="009B49FE" w:rsidRDefault="009B49FE" w:rsidP="009B49FE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El sistema cierra la </w:t>
            </w:r>
            <w:proofErr w:type="spellStart"/>
            <w:r>
              <w:rPr>
                <w:rFonts w:cs="Arial"/>
              </w:rPr>
              <w:t>apliación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</w:tr>
      <w:tr w:rsidR="0011169D" w:rsidRPr="001219DD" w14:paraId="688E8CF0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0257080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lastRenderedPageBreak/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5971A7981C07468F8B7835B9647D7B73"/>
              </w:placeholder>
            </w:sdtPr>
            <w:sdtEndPr/>
            <w:sdtContent>
              <w:p w14:paraId="1759BC03" w14:textId="77777777" w:rsidR="0011169D" w:rsidRPr="00731113" w:rsidRDefault="009B49FE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POST1.- Recuperar todas las fotos y mostrarlas en mosaicos</w:t>
                </w:r>
                <w:r w:rsidR="0011169D">
                  <w:rPr>
                    <w:rFonts w:cs="Arial"/>
                    <w:lang w:val="es-ES"/>
                  </w:rPr>
                  <w:t>.</w:t>
                </w:r>
              </w:p>
            </w:sdtContent>
          </w:sdt>
        </w:tc>
      </w:tr>
      <w:tr w:rsidR="0011169D" w:rsidRPr="00A5396E" w14:paraId="6CE807CE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C1C8D3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9248626"/>
            <w:placeholder>
              <w:docPart w:val="5971A7981C07468F8B7835B9647D7B7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0842273D" w14:textId="77777777" w:rsidR="0011169D" w:rsidRPr="00731113" w:rsidRDefault="009B49FE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Ninguno </w:t>
                </w:r>
              </w:p>
            </w:tc>
          </w:sdtContent>
        </w:sdt>
      </w:tr>
      <w:tr w:rsidR="0011169D" w:rsidRPr="00A5396E" w14:paraId="6CB21EA5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C804FF7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5971A7981C07468F8B7835B9647D7B7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01888064" w14:textId="77777777" w:rsidR="0011169D" w:rsidRPr="00731113" w:rsidRDefault="009B49FE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 Ninguno</w:t>
                </w:r>
              </w:p>
            </w:tc>
          </w:sdtContent>
        </w:sdt>
      </w:tr>
      <w:tr w:rsidR="0011169D" w:rsidRPr="00A5396E" w14:paraId="168AAD6F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4E8121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46BC7E45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8"/>
            <w:placeholder>
              <w:docPart w:val="5971A7981C07468F8B7835B9647D7B7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4844E825" w14:textId="77777777" w:rsidR="0011169D" w:rsidRPr="005B6FE0" w:rsidRDefault="009B49FE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Ninguno</w:t>
                </w:r>
              </w:p>
            </w:tc>
          </w:sdtContent>
        </w:sdt>
      </w:tr>
      <w:tr w:rsidR="0011169D" w:rsidRPr="00A5396E" w14:paraId="6D856D5D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12C3491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77E9962F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5971A7981C07468F8B7835B9647D7B7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7337E69" w14:textId="77777777" w:rsidR="0011169D" w:rsidRPr="00731113" w:rsidRDefault="009B49FE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CU15 Eliminar contenido</w:t>
                </w:r>
              </w:p>
            </w:tc>
          </w:sdtContent>
        </w:sdt>
      </w:tr>
      <w:tr w:rsidR="0011169D" w:rsidRPr="00A5396E" w14:paraId="4787564E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2C18637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2DDF63AE10734F2CA8665BFB6C59CC6B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4546C884" w14:textId="77777777" w:rsidR="0011169D" w:rsidRPr="00731113" w:rsidRDefault="009B49FE" w:rsidP="004D6ED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  <w:bookmarkEnd w:id="0"/>
    </w:tbl>
    <w:p w14:paraId="2E06CCD2" w14:textId="77777777" w:rsidR="00002D1F" w:rsidRDefault="00002D1F"/>
    <w:sectPr w:rsidR="00002D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B5C36"/>
    <w:multiLevelType w:val="hybridMultilevel"/>
    <w:tmpl w:val="143A42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D40F7"/>
    <w:multiLevelType w:val="hybridMultilevel"/>
    <w:tmpl w:val="0FC8F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00C5D"/>
    <w:multiLevelType w:val="hybridMultilevel"/>
    <w:tmpl w:val="CEFE7D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2390E"/>
    <w:multiLevelType w:val="hybridMultilevel"/>
    <w:tmpl w:val="0B6C86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95670"/>
    <w:rsid w:val="00000C2E"/>
    <w:rsid w:val="00002D1F"/>
    <w:rsid w:val="000503DE"/>
    <w:rsid w:val="0011169D"/>
    <w:rsid w:val="00122C90"/>
    <w:rsid w:val="001A0ADF"/>
    <w:rsid w:val="004662D2"/>
    <w:rsid w:val="004D6EDB"/>
    <w:rsid w:val="00565744"/>
    <w:rsid w:val="005F2FD9"/>
    <w:rsid w:val="009B49FE"/>
    <w:rsid w:val="00A95670"/>
    <w:rsid w:val="00F51EDD"/>
    <w:rsid w:val="00FC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1966D"/>
  <w15:docId w15:val="{A5201753-A6ED-4B96-84AE-F18B5D7C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1169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1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6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65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thran%20Gomez\Documents\7semestre\PlantillaCU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71A7981C07468F8B7835B9647D7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C45AD-5573-4718-AF69-950680795089}"/>
      </w:docPartPr>
      <w:docPartBody>
        <w:p w:rsidR="005273B2" w:rsidRDefault="009A1C8E">
          <w:pPr>
            <w:pStyle w:val="5971A7981C07468F8B7835B9647D7B73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21C0F37BFA74E23ACCFCC967652C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BF338-D894-4EF0-B830-E65CF36A5BEF}"/>
      </w:docPartPr>
      <w:docPartBody>
        <w:p w:rsidR="005273B2" w:rsidRDefault="009A1C8E">
          <w:pPr>
            <w:pStyle w:val="F21C0F37BFA74E23ACCFCC967652C4BD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2DDF63AE10734F2CA8665BFB6C59C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1D82C-96D7-4CEA-9FA6-BCB5242D74AC}"/>
      </w:docPartPr>
      <w:docPartBody>
        <w:p w:rsidR="005273B2" w:rsidRDefault="009A1C8E">
          <w:pPr>
            <w:pStyle w:val="2DDF63AE10734F2CA8665BFB6C59CC6B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8E"/>
    <w:rsid w:val="005273B2"/>
    <w:rsid w:val="009A1C8E"/>
    <w:rsid w:val="00C1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971A7981C07468F8B7835B9647D7B73">
    <w:name w:val="5971A7981C07468F8B7835B9647D7B73"/>
  </w:style>
  <w:style w:type="paragraph" w:customStyle="1" w:styleId="F21C0F37BFA74E23ACCFCC967652C4BD">
    <w:name w:val="F21C0F37BFA74E23ACCFCC967652C4BD"/>
  </w:style>
  <w:style w:type="paragraph" w:customStyle="1" w:styleId="2DDF63AE10734F2CA8665BFB6C59CC6B">
    <w:name w:val="2DDF63AE10734F2CA8665BFB6C59CC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F61196A-D4D8-47DC-8563-3853CF144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PlantillaCU.dotm</Template>
  <TotalTime>225</TotalTime>
  <Pages>2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Jethran Gomez</dc:creator>
  <cp:lastModifiedBy>Jethran Gomez</cp:lastModifiedBy>
  <cp:revision>2</cp:revision>
  <dcterms:created xsi:type="dcterms:W3CDTF">2019-10-21T02:02:00Z</dcterms:created>
  <dcterms:modified xsi:type="dcterms:W3CDTF">2019-10-22T23:12:00Z</dcterms:modified>
</cp:coreProperties>
</file>