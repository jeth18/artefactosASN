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1169D" w:rsidRPr="005B6FE0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2FD8E67BC72E47A8BDAB419BFF61EC28"/>
              </w:placeholder>
            </w:sdtPr>
            <w:sdtEndPr/>
            <w:sdtContent>
              <w:p w:rsidR="0011169D" w:rsidRPr="005B6FE0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</w:t>
                </w:r>
                <w:r w:rsidR="00C4737C">
                  <w:rPr>
                    <w:rFonts w:cs="Arial"/>
                    <w:lang w:val="es-ES"/>
                  </w:rPr>
                  <w:t>10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FD8E67BC72E47A8BDAB419BFF61EC28"/>
              </w:placeholder>
            </w:sdtPr>
            <w:sdtEndPr/>
            <w:sdtContent>
              <w:p w:rsidR="0011169D" w:rsidRPr="00731113" w:rsidRDefault="00C4737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Iniciar Chat personal 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C4737C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Jethran Enrique Gómez San Gabriel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380125541867465F9D80999A6521D512"/>
            </w:placeholder>
            <w:date w:fullDate="2019-10-1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C4737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19/10/2019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380125541867465F9D80999A6521D512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C4737C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</w:t>
            </w:r>
          </w:p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FD8E67BC72E47A8BDAB419BFF61EC28"/>
              </w:placeholder>
            </w:sdtPr>
            <w:sdtEndPr/>
            <w:sdtContent>
              <w:p w:rsidR="0011169D" w:rsidRPr="00731113" w:rsidRDefault="00C4737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usuario podrá iniciar un chat personal con algunos de sus seguidores</w:t>
                </w: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FD8E67BC72E47A8BDAB419BFF61EC28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FD8E67BC72E47A8BDAB419BFF61EC28"/>
                  </w:placeholder>
                </w:sdtPr>
                <w:sdtEndPr/>
                <w:sdtContent>
                  <w:p w:rsidR="0011169D" w:rsidRPr="00731113" w:rsidRDefault="00C4737C" w:rsidP="00DE458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PRE1.- El usuario del sistema deberá estar autenticado dentro del sistema</w:t>
                    </w:r>
                  </w:p>
                </w:sdtContent>
              </w:sdt>
            </w:sdtContent>
          </w:sdt>
        </w:tc>
      </w:tr>
      <w:tr w:rsidR="000642B8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642B8" w:rsidRPr="00731113" w:rsidRDefault="000642B8" w:rsidP="00DE45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42B8" w:rsidRDefault="000642B8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da clic en el icono “Nuevo mensaje”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FD8E67BC72E47A8BDAB419BFF61EC28"/>
              </w:placeholder>
            </w:sdtPr>
            <w:sdtEndPr/>
            <w:sdtContent>
              <w:p w:rsidR="00C4737C" w:rsidRDefault="00C4737C" w:rsidP="00DE458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FN1: Iniciar chat</w:t>
                </w:r>
              </w:p>
              <w:p w:rsidR="009F4BE4" w:rsidRDefault="00C4737C" w:rsidP="009F4BE4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r w:rsidR="00F479A7">
                  <w:rPr>
                    <w:lang w:val="es-ES"/>
                  </w:rPr>
                  <w:t xml:space="preserve">sistema muestra la </w:t>
                </w:r>
                <w:proofErr w:type="spellStart"/>
                <w:r w:rsidR="00F479A7">
                  <w:rPr>
                    <w:lang w:val="es-ES"/>
                  </w:rPr>
                  <w:t>guinuevochat</w:t>
                </w:r>
                <w:proofErr w:type="spellEnd"/>
                <w:r w:rsidR="00F479A7">
                  <w:rPr>
                    <w:lang w:val="es-ES"/>
                  </w:rPr>
                  <w:t xml:space="preserve"> con</w:t>
                </w:r>
                <w:r w:rsidR="009F4BE4">
                  <w:rPr>
                    <w:lang w:val="es-ES"/>
                  </w:rPr>
                  <w:t>:</w:t>
                </w:r>
              </w:p>
              <w:p w:rsidR="009F4BE4" w:rsidRDefault="00F479A7" w:rsidP="009F4BE4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un campo de busqued</w:t>
                </w:r>
                <w:r w:rsidR="009F4BE4">
                  <w:rPr>
                    <w:lang w:val="es-ES"/>
                  </w:rPr>
                  <w:t>a:</w:t>
                </w:r>
              </w:p>
              <w:p w:rsidR="009F4BE4" w:rsidRDefault="009F4BE4" w:rsidP="009F4BE4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Un botón de “Nuevo grupo”</w:t>
                </w:r>
              </w:p>
              <w:p w:rsidR="009F4BE4" w:rsidRPr="009F4BE4" w:rsidRDefault="009F4BE4" w:rsidP="009F4BE4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 w:rsidRPr="009F4BE4">
                  <w:rPr>
                    <w:lang w:val="es-ES"/>
                  </w:rPr>
                  <w:t xml:space="preserve">Debajo todos los contactos que tiene </w:t>
                </w:r>
              </w:p>
              <w:p w:rsidR="009F4BE4" w:rsidRDefault="009F4BE4" w:rsidP="009F4BE4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usuario da clic en un contacto</w:t>
                </w:r>
                <w:r w:rsidR="005D56F0">
                  <w:rPr>
                    <w:lang w:val="es-ES"/>
                  </w:rPr>
                  <w:t xml:space="preserve"> (ver FA1)</w:t>
                </w:r>
                <w:r>
                  <w:rPr>
                    <w:lang w:val="es-ES"/>
                  </w:rPr>
                  <w:t xml:space="preserve"> </w:t>
                </w:r>
              </w:p>
              <w:p w:rsidR="009F4BE4" w:rsidRDefault="009F4BE4" w:rsidP="009F4BE4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hable un nuevo chat con el usuario seleccionado</w:t>
                </w:r>
              </w:p>
              <w:p w:rsidR="0011169D" w:rsidRPr="009F4BE4" w:rsidRDefault="009F4BE4" w:rsidP="009F4BE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Fin del CU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FD8E67BC72E47A8BDAB419BFF61EC28"/>
              </w:placeholder>
            </w:sdtPr>
            <w:sdtEndPr>
              <w:rPr>
                <w:rFonts w:cstheme="minorBidi"/>
              </w:rPr>
            </w:sdtEndPr>
            <w:sdtContent>
              <w:p w:rsidR="009F4BE4" w:rsidRDefault="009F4BE4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FA1: Buscar usuario para nuevo chat</w:t>
                </w:r>
              </w:p>
              <w:p w:rsidR="009F4BE4" w:rsidRDefault="009F4BE4" w:rsidP="009F4BE4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usuario ingresa el nombre de un usuario en el campo de busqueda </w:t>
                </w:r>
              </w:p>
              <w:p w:rsidR="009F4BE4" w:rsidRDefault="009F4BE4" w:rsidP="009F4BE4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recupera los contactos similares con el nombre del usuario ingresado</w:t>
                </w:r>
                <w:r w:rsidR="005D56F0">
                  <w:rPr>
                    <w:rFonts w:cs="Arial"/>
                    <w:lang w:val="es-ES"/>
                  </w:rPr>
                  <w:t xml:space="preserve"> (ver FA2)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</w:p>
              <w:p w:rsidR="009F4BE4" w:rsidRDefault="009F4BE4" w:rsidP="009F4BE4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usuario da clic en el contacto</w:t>
                </w:r>
              </w:p>
              <w:p w:rsidR="005D56F0" w:rsidRDefault="009F4BE4" w:rsidP="009F4B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FA2: </w:t>
                </w:r>
                <w:r w:rsidRPr="009F4BE4">
                  <w:rPr>
                    <w:rFonts w:cs="Arial"/>
                    <w:lang w:val="es-ES"/>
                  </w:rPr>
                  <w:t xml:space="preserve"> </w:t>
                </w:r>
                <w:r w:rsidR="005D56F0">
                  <w:rPr>
                    <w:rFonts w:cs="Arial"/>
                    <w:lang w:val="es-ES"/>
                  </w:rPr>
                  <w:t xml:space="preserve">No se encontró el usuario </w:t>
                </w:r>
              </w:p>
              <w:p w:rsidR="005D56F0" w:rsidRDefault="005D56F0" w:rsidP="005D56F0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manda un mensaje “No se encontró” + el nombre de contacto buscado</w:t>
                </w:r>
              </w:p>
              <w:p w:rsidR="0011169D" w:rsidRPr="005D56F0" w:rsidRDefault="005D56F0" w:rsidP="005D56F0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usuario da clic en cancelar </w:t>
                </w: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F4BE4" w:rsidRDefault="009F4BE4" w:rsidP="005D56F0">
            <w:r>
              <w:t>EX01: Error a</w:t>
            </w:r>
            <w:r w:rsidR="005D56F0">
              <w:t xml:space="preserve">l conectarse al servidor </w:t>
            </w:r>
          </w:p>
          <w:p w:rsidR="005D56F0" w:rsidRDefault="005D56F0" w:rsidP="005D56F0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manda un mensaje que no se pudo conectar al servidor </w:t>
            </w:r>
          </w:p>
          <w:p w:rsidR="005D56F0" w:rsidRDefault="005D56F0" w:rsidP="005D56F0">
            <w:pPr>
              <w:pStyle w:val="Prrafodelista"/>
              <w:numPr>
                <w:ilvl w:val="0"/>
                <w:numId w:val="6"/>
              </w:numPr>
            </w:pPr>
            <w:r>
              <w:t>El usuario da clic en aceptar</w:t>
            </w:r>
          </w:p>
          <w:p w:rsidR="005D56F0" w:rsidRDefault="005D56F0" w:rsidP="005D56F0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cierra la aplicación </w:t>
            </w:r>
          </w:p>
          <w:p w:rsidR="005D56F0" w:rsidRPr="009F4BE4" w:rsidRDefault="005D56F0" w:rsidP="005D56F0">
            <w:r>
              <w:t>Fin CU</w:t>
            </w:r>
          </w:p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5D56F0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POST1.- Se crea un nuevo chat </w:t>
            </w:r>
          </w:p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2FD8E67BC72E47A8BDAB419BFF61EC28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5D56F0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2FD8E67BC72E47A8BDAB419BFF61EC28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5D56F0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2FD8E67BC72E47A8BDAB419BFF61EC28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5B6FE0" w:rsidRDefault="005D56F0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FD8E67BC72E47A8BDAB419BFF61EC28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5D56F0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CU11.- Nuevo Grupo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3FFA407D04A44D0BBD223037B9D31A51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731113" w:rsidRDefault="005D56F0" w:rsidP="004D6ED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B15F37" w:rsidRDefault="00B15F37">
      <w:bookmarkStart w:id="0" w:name="_GoBack"/>
      <w:bookmarkEnd w:id="0"/>
    </w:p>
    <w:sectPr w:rsidR="00B15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29B"/>
    <w:multiLevelType w:val="hybridMultilevel"/>
    <w:tmpl w:val="164A8A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A5C26"/>
    <w:multiLevelType w:val="hybridMultilevel"/>
    <w:tmpl w:val="104C90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50C89"/>
    <w:multiLevelType w:val="hybridMultilevel"/>
    <w:tmpl w:val="B1D49E9C"/>
    <w:lvl w:ilvl="0" w:tplc="B9B0378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D6039A"/>
    <w:multiLevelType w:val="hybridMultilevel"/>
    <w:tmpl w:val="A0067A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32B65"/>
    <w:multiLevelType w:val="hybridMultilevel"/>
    <w:tmpl w:val="4D90DC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6367E"/>
    <w:multiLevelType w:val="hybridMultilevel"/>
    <w:tmpl w:val="A984D2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7C"/>
    <w:rsid w:val="000642B8"/>
    <w:rsid w:val="0011169D"/>
    <w:rsid w:val="004D6EDB"/>
    <w:rsid w:val="005D56F0"/>
    <w:rsid w:val="009F4BE4"/>
    <w:rsid w:val="00B15F37"/>
    <w:rsid w:val="00C4737C"/>
    <w:rsid w:val="00F4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A62E"/>
  <w15:docId w15:val="{E9C12F7F-EA8D-4235-AF50-36E581B9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4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thran%20Gomez\Documents\7semestre\PlantillaCU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D8E67BC72E47A8BDAB419BFF61E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00C08-D32D-43CD-8D8C-B7C68A100FD9}"/>
      </w:docPartPr>
      <w:docPartBody>
        <w:p w:rsidR="00000000" w:rsidRDefault="00972329">
          <w:pPr>
            <w:pStyle w:val="2FD8E67BC72E47A8BDAB419BFF61EC2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80125541867465F9D80999A6521D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2EA83-4093-47FA-A1BA-D5996B6AC218}"/>
      </w:docPartPr>
      <w:docPartBody>
        <w:p w:rsidR="00000000" w:rsidRDefault="00972329">
          <w:pPr>
            <w:pStyle w:val="380125541867465F9D80999A6521D51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FFA407D04A44D0BBD223037B9D31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5A292-7501-4A1E-B1E0-1223EF55BDE3}"/>
      </w:docPartPr>
      <w:docPartBody>
        <w:p w:rsidR="00000000" w:rsidRDefault="00972329">
          <w:pPr>
            <w:pStyle w:val="3FFA407D04A44D0BBD223037B9D31A51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29"/>
    <w:rsid w:val="0097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FD8E67BC72E47A8BDAB419BFF61EC28">
    <w:name w:val="2FD8E67BC72E47A8BDAB419BFF61EC28"/>
  </w:style>
  <w:style w:type="paragraph" w:customStyle="1" w:styleId="380125541867465F9D80999A6521D512">
    <w:name w:val="380125541867465F9D80999A6521D512"/>
  </w:style>
  <w:style w:type="paragraph" w:customStyle="1" w:styleId="3FFA407D04A44D0BBD223037B9D31A51">
    <w:name w:val="3FFA407D04A44D0BBD223037B9D31A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FDD0D19-E777-42B9-922C-59BA58FA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PlantillaCU.dotm</Template>
  <TotalTime>49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Jethran Gomez</dc:creator>
  <cp:lastModifiedBy>Jethran Gomez</cp:lastModifiedBy>
  <cp:revision>1</cp:revision>
  <dcterms:created xsi:type="dcterms:W3CDTF">2019-10-21T00:00:00Z</dcterms:created>
  <dcterms:modified xsi:type="dcterms:W3CDTF">2019-10-21T00:49:00Z</dcterms:modified>
</cp:coreProperties>
</file>