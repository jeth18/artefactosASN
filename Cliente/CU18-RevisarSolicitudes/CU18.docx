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23" w:type="pct"/>
        <w:tblLook w:val="04A0" w:firstRow="1" w:lastRow="0" w:firstColumn="1" w:lastColumn="0" w:noHBand="0" w:noVBand="1"/>
      </w:tblPr>
      <w:tblGrid>
        <w:gridCol w:w="2803"/>
        <w:gridCol w:w="6112"/>
      </w:tblGrid>
      <w:tr w:rsidR="0011169D" w:rsidRPr="00E32C0B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3"/>
              <w:placeholder>
                <w:docPart w:val="17CBAB2BA4C34CEC8D2D7282FE038FC3"/>
              </w:placeholder>
            </w:sdtPr>
            <w:sdtEndPr/>
            <w:sdtContent>
              <w:p w:rsidR="0011169D" w:rsidRPr="005B6FE0" w:rsidRDefault="00E32C0B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CU18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4"/>
              <w:placeholder>
                <w:docPart w:val="17CBAB2BA4C34CEC8D2D7282FE038FC3"/>
              </w:placeholder>
            </w:sdtPr>
            <w:sdtEndPr/>
            <w:sdtContent>
              <w:p w:rsidR="0011169D" w:rsidRPr="00731113" w:rsidRDefault="00E32C0B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Revisar solicitudes</w:t>
                </w:r>
              </w:p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E32C0B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Jethran Enrique Gómez San Gabriel </w:t>
            </w:r>
          </w:p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creación:</w:t>
            </w:r>
          </w:p>
        </w:tc>
        <w:sdt>
          <w:sdtPr>
            <w:rPr>
              <w:rFonts w:cs="Arial"/>
              <w:lang w:val="es-ES"/>
            </w:rPr>
            <w:id w:val="9248616"/>
            <w:placeholder>
              <w:docPart w:val="042A12A79DEC4FEAB7E6973B0D70C679"/>
            </w:placeholder>
            <w:date w:fullDate="2019-10-20T00:00:00Z"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E32C0B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</w:rPr>
                  <w:t>20/10/2019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Fecha de actualización:</w:t>
            </w:r>
          </w:p>
        </w:tc>
        <w:sdt>
          <w:sdtPr>
            <w:rPr>
              <w:rFonts w:cs="Arial"/>
              <w:lang w:val="es-ES"/>
            </w:rPr>
            <w:id w:val="9248617"/>
            <w:placeholder>
              <w:docPart w:val="042A12A79DEC4FEAB7E6973B0D70C679"/>
            </w:placeholder>
            <w:date>
              <w:dateFormat w:val="dd/MM/yyyy"/>
              <w:lid w:val="es-MX"/>
              <w:storeMappedDataAs w:val="dateTime"/>
              <w:calendar w:val="gregorian"/>
            </w:date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11169D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Fecha en la que se modifica (opcional)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E32C0B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Usuario</w:t>
            </w:r>
          </w:p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19"/>
              <w:placeholder>
                <w:docPart w:val="17CBAB2BA4C34CEC8D2D7282FE038FC3"/>
              </w:placeholder>
            </w:sdtPr>
            <w:sdtEndPr/>
            <w:sdtContent>
              <w:p w:rsidR="0011169D" w:rsidRPr="00731113" w:rsidRDefault="00E32C0B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podrá revisar las solicitudes que le han sido enviadas para poder aceptarlas o cancelarlas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0"/>
              <w:placeholder>
                <w:docPart w:val="17CBAB2BA4C34CEC8D2D7282FE038FC3"/>
              </w:placeholder>
            </w:sdtPr>
            <w:sdtEndPr/>
            <w:sdtContent>
              <w:sdt>
                <w:sdtPr>
                  <w:rPr>
                    <w:rFonts w:cs="Arial"/>
                    <w:lang w:val="es-ES"/>
                  </w:rPr>
                  <w:id w:val="9248621"/>
                  <w:placeholder>
                    <w:docPart w:val="17CBAB2BA4C34CEC8D2D7282FE038FC3"/>
                  </w:placeholder>
                </w:sdtPr>
                <w:sdtEndPr/>
                <w:sdtContent>
                  <w:p w:rsidR="0011169D" w:rsidRPr="00731113" w:rsidRDefault="00E32C0B" w:rsidP="00DE4584">
                    <w:pPr>
                      <w:rPr>
                        <w:rFonts w:cs="Arial"/>
                        <w:lang w:val="es-ES"/>
                      </w:rPr>
                    </w:pPr>
                    <w:r>
                      <w:rPr>
                        <w:rFonts w:cs="Arial"/>
                        <w:lang w:val="es-ES"/>
                      </w:rPr>
                      <w:t>PRE1.- El usuario deberá estar autenticado dentro del sistema</w:t>
                    </w:r>
                  </w:p>
                </w:sdtContent>
              </w:sdt>
            </w:sdtContent>
          </w:sdt>
        </w:tc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sdt>
          <w:sdtPr>
            <w:rPr>
              <w:lang w:val="es-ES"/>
            </w:rPr>
            <w:id w:val="9248622"/>
            <w:placeholder>
              <w:docPart w:val="17CBAB2BA4C34CEC8D2D7282FE038FC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E32C0B" w:rsidRDefault="00E32C0B" w:rsidP="00DE4584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FN1: Aceptar solitud de amistad </w:t>
                </w:r>
              </w:p>
              <w:p w:rsidR="00E32C0B" w:rsidRDefault="00E32C0B" w:rsidP="00E32C0B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da clic en el icono de ver solicitudes</w:t>
                </w:r>
              </w:p>
              <w:p w:rsidR="007116AE" w:rsidRDefault="00E32C0B" w:rsidP="00E32C0B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sistema </w:t>
                </w:r>
                <w:r w:rsidR="007116AE">
                  <w:rPr>
                    <w:lang w:val="es-ES"/>
                  </w:rPr>
                  <w:t xml:space="preserve">recupera todas las solicitudes del servidor </w:t>
                </w:r>
              </w:p>
              <w:p w:rsidR="007116AE" w:rsidRDefault="007116AE" w:rsidP="00E32C0B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 xml:space="preserve">El usuario da clic en una solicitud </w:t>
                </w:r>
              </w:p>
              <w:p w:rsidR="007116AE" w:rsidRDefault="007116AE" w:rsidP="00E32C0B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un mensaje para confirmación de solicitud (ver FA2)</w:t>
                </w:r>
              </w:p>
              <w:p w:rsidR="007116AE" w:rsidRDefault="007116AE" w:rsidP="00E32C0B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usuario da clic en Aceptar (ver FA1)</w:t>
                </w:r>
              </w:p>
              <w:p w:rsidR="007116AE" w:rsidRDefault="007116AE" w:rsidP="00E32C0B">
                <w:pPr>
                  <w:pStyle w:val="Prrafodelista"/>
                  <w:numPr>
                    <w:ilvl w:val="0"/>
                    <w:numId w:val="1"/>
                  </w:numPr>
                  <w:rPr>
                    <w:lang w:val="es-ES"/>
                  </w:rPr>
                </w:pPr>
                <w:r>
                  <w:rPr>
                    <w:lang w:val="es-ES"/>
                  </w:rPr>
                  <w:t>El sistema muestra que el amigo ya ha sido agregado</w:t>
                </w:r>
              </w:p>
              <w:p w:rsidR="0011169D" w:rsidRPr="007116AE" w:rsidRDefault="007116AE" w:rsidP="007116AE">
                <w:pPr>
                  <w:rPr>
                    <w:lang w:val="es-ES"/>
                  </w:rPr>
                </w:pPr>
                <w:r>
                  <w:rPr>
                    <w:lang w:val="es-ES"/>
                  </w:rPr>
                  <w:t>Fin CU</w:t>
                </w:r>
              </w:p>
            </w:tc>
          </w:sdtContent>
        </w:sdt>
      </w:tr>
      <w:tr w:rsidR="0011169D" w:rsidRPr="001623DA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sdt>
            <w:sdtPr>
              <w:rPr>
                <w:rFonts w:cs="Arial"/>
                <w:lang w:val="es-ES"/>
              </w:rPr>
              <w:id w:val="9248623"/>
              <w:placeholder>
                <w:docPart w:val="17CBAB2BA4C34CEC8D2D7282FE038FC3"/>
              </w:placeholder>
            </w:sdtPr>
            <w:sdtEndPr>
              <w:rPr>
                <w:rFonts w:cstheme="minorBidi"/>
              </w:rPr>
            </w:sdtEndPr>
            <w:sdtContent>
              <w:p w:rsidR="007116AE" w:rsidRDefault="007116A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FA1: Cancelar solicitud </w:t>
                </w:r>
              </w:p>
              <w:p w:rsidR="007116AE" w:rsidRDefault="007116AE" w:rsidP="007116AE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usuario da clic en cancelar </w:t>
                </w:r>
              </w:p>
              <w:p w:rsidR="007116AE" w:rsidRDefault="007116AE" w:rsidP="007116AE">
                <w:pPr>
                  <w:pStyle w:val="Prrafodelista"/>
                  <w:numPr>
                    <w:ilvl w:val="0"/>
                    <w:numId w:val="2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borra la solicitud de amistad de la base de datos y ya no la muestra </w:t>
                </w:r>
              </w:p>
              <w:p w:rsidR="007116AE" w:rsidRDefault="007116AE" w:rsidP="007116AE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FA2: Solicitud no disponible </w:t>
                </w:r>
              </w:p>
              <w:p w:rsidR="007116AE" w:rsidRDefault="007116AE" w:rsidP="007116AE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El sistema manda un mensaje que la solicitud ya no se encuentra disponible </w:t>
                </w:r>
              </w:p>
              <w:p w:rsidR="0011169D" w:rsidRPr="007116AE" w:rsidRDefault="007116AE" w:rsidP="007116AE">
                <w:pPr>
                  <w:pStyle w:val="Prrafodelista"/>
                  <w:numPr>
                    <w:ilvl w:val="0"/>
                    <w:numId w:val="3"/>
                  </w:num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El usuario da clic en aceptar</w:t>
                </w:r>
              </w:p>
            </w:sdtContent>
          </w:sdt>
        </w:tc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sdt>
          <w:sdtPr>
            <w:id w:val="9248624"/>
            <w:placeholder>
              <w:docPart w:val="17CBAB2BA4C34CEC8D2D7282FE038FC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7116AE" w:rsidRDefault="007116AE" w:rsidP="00DE4584">
                <w:r>
                  <w:t>EX01.- Error al conectarse con el servidor</w:t>
                </w:r>
              </w:p>
              <w:p w:rsidR="007116AE" w:rsidRDefault="007116AE" w:rsidP="007116A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sistema manda un mensaje que hubo un error al conectarse con el servidor </w:t>
                </w:r>
              </w:p>
              <w:p w:rsidR="007116AE" w:rsidRDefault="007116AE" w:rsidP="007116A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t xml:space="preserve">El usuario da clic en aceptar </w:t>
                </w:r>
              </w:p>
              <w:p w:rsidR="0011169D" w:rsidRPr="007116AE" w:rsidRDefault="007116AE" w:rsidP="007116AE">
                <w:pPr>
                  <w:pStyle w:val="Prrafodelista"/>
                  <w:numPr>
                    <w:ilvl w:val="0"/>
                    <w:numId w:val="4"/>
                  </w:numPr>
                  <w:rPr>
                    <w:rFonts w:cs="Arial"/>
                  </w:rPr>
                </w:pPr>
                <w:r>
                  <w:rPr>
                    <w:rFonts w:cs="Arial"/>
                  </w:rPr>
                  <w:lastRenderedPageBreak/>
                  <w:t xml:space="preserve">El sistema cierra la aplicación </w:t>
                </w:r>
              </w:p>
            </w:tc>
          </w:sdtContent>
        </w:sdt>
      </w:tr>
      <w:tr w:rsidR="0011169D" w:rsidRPr="001219DD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sdt>
            <w:sdtPr>
              <w:rPr>
                <w:rFonts w:cs="Arial"/>
                <w:lang w:val="es-ES"/>
              </w:rPr>
              <w:id w:val="9248625"/>
              <w:placeholder>
                <w:docPart w:val="17CBAB2BA4C34CEC8D2D7282FE038FC3"/>
              </w:placeholder>
            </w:sdtPr>
            <w:sdtEndPr/>
            <w:sdtContent>
              <w:p w:rsidR="0011169D" w:rsidRPr="00731113" w:rsidRDefault="007116A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POST1.- Se le debe sumar un amigo al usuario en la base de datos</w:t>
                </w:r>
              </w:p>
            </w:sdtContent>
          </w:sdt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Entradas:</w:t>
            </w:r>
          </w:p>
        </w:tc>
        <w:tc>
          <w:tcPr>
            <w:tcW w:w="34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11169D" w:rsidRPr="00731113" w:rsidRDefault="007116AE" w:rsidP="00DE4584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Salidas: </w:t>
            </w:r>
          </w:p>
        </w:tc>
        <w:sdt>
          <w:sdtPr>
            <w:rPr>
              <w:rFonts w:cs="Arial"/>
              <w:lang w:val="es-ES"/>
            </w:rPr>
            <w:id w:val="9248627"/>
            <w:placeholder>
              <w:docPart w:val="17CBAB2BA4C34CEC8D2D7282FE038FC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7116A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Ninguno 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8"/>
            <w:placeholder>
              <w:docPart w:val="17CBAB2BA4C34CEC8D2D7282FE038FC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5B6FE0" w:rsidRDefault="007116A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 xml:space="preserve">Ninguno 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sdt>
          <w:sdtPr>
            <w:rPr>
              <w:rFonts w:cs="Arial"/>
              <w:lang w:val="es-ES"/>
            </w:rPr>
            <w:id w:val="9248629"/>
            <w:placeholder>
              <w:docPart w:val="17CBAB2BA4C34CEC8D2D7282FE038FC3"/>
            </w:placeholder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</w:tcPr>
              <w:p w:rsidR="0011169D" w:rsidRPr="00731113" w:rsidRDefault="007116AE" w:rsidP="00DE4584">
                <w:pPr>
                  <w:rPr>
                    <w:rFonts w:cs="Arial"/>
                    <w:lang w:val="es-ES"/>
                  </w:rPr>
                </w:pPr>
                <w:r>
                  <w:rPr>
                    <w:rFonts w:cs="Arial"/>
                    <w:lang w:val="es-ES"/>
                  </w:rPr>
                  <w:t>Ninguno</w:t>
                </w:r>
              </w:p>
            </w:tc>
          </w:sdtContent>
        </w:sdt>
      </w:tr>
      <w:tr w:rsidR="0011169D" w:rsidRPr="00A5396E" w:rsidTr="00DE4584">
        <w:trPr>
          <w:trHeight w:val="329"/>
        </w:trPr>
        <w:tc>
          <w:tcPr>
            <w:tcW w:w="1572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11169D" w:rsidRPr="00731113" w:rsidRDefault="0011169D" w:rsidP="00DE4584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Prioridad:</w:t>
            </w:r>
          </w:p>
        </w:tc>
        <w:sdt>
          <w:sdtPr>
            <w:rPr>
              <w:rFonts w:cs="Arial"/>
              <w:u w:val="single"/>
              <w:lang w:val="es-ES"/>
            </w:rPr>
            <w:id w:val="9248651"/>
            <w:placeholder>
              <w:docPart w:val="60F8EC098E75410FB165528B20F0DD29"/>
            </w:placeholder>
            <w:comboBox>
              <w:listItem w:value="Elija un elemento."/>
            </w:comboBox>
          </w:sdtPr>
          <w:sdtEndPr/>
          <w:sdtContent>
            <w:tc>
              <w:tcPr>
                <w:tcW w:w="3428" w:type="pct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8" w:space="0" w:color="000000"/>
                </w:tcBorders>
                <w:hideMark/>
              </w:tcPr>
              <w:p w:rsidR="0011169D" w:rsidRPr="00731113" w:rsidRDefault="007116AE" w:rsidP="004D6EDB">
                <w:pPr>
                  <w:rPr>
                    <w:rFonts w:cs="Arial"/>
                    <w:lang w:val="es-ES"/>
                  </w:rPr>
                </w:pPr>
                <w:r w:rsidRPr="007116AE">
                  <w:rPr>
                    <w:rFonts w:cs="Arial"/>
                    <w:u w:val="single"/>
                    <w:lang w:val="es-ES"/>
                  </w:rPr>
                  <w:t>ALTO</w:t>
                </w:r>
              </w:p>
            </w:tc>
          </w:sdtContent>
        </w:sdt>
      </w:tr>
    </w:tbl>
    <w:p w:rsidR="007E55BA" w:rsidRDefault="007E55BA"/>
    <w:sectPr w:rsidR="007E55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00545"/>
    <w:multiLevelType w:val="hybridMultilevel"/>
    <w:tmpl w:val="93BACC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338C4"/>
    <w:multiLevelType w:val="hybridMultilevel"/>
    <w:tmpl w:val="3F3068D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720E4"/>
    <w:multiLevelType w:val="hybridMultilevel"/>
    <w:tmpl w:val="24C867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666862"/>
    <w:multiLevelType w:val="hybridMultilevel"/>
    <w:tmpl w:val="8C6EF5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32C0B"/>
    <w:rsid w:val="0011169D"/>
    <w:rsid w:val="004D6EDB"/>
    <w:rsid w:val="007116AE"/>
    <w:rsid w:val="007E55BA"/>
    <w:rsid w:val="00E3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AC24"/>
  <w15:docId w15:val="{E3A33409-72E9-433D-B823-DCDB357C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1169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116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1169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32C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thran%20Gomez\Documents\7semestre\PlantillaCU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7CBAB2BA4C34CEC8D2D7282FE038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CBD3E-1454-45D8-9C25-525B0CA3D4BA}"/>
      </w:docPartPr>
      <w:docPartBody>
        <w:p w:rsidR="00000000" w:rsidRDefault="00C767B8">
          <w:pPr>
            <w:pStyle w:val="17CBAB2BA4C34CEC8D2D7282FE038FC3"/>
          </w:pPr>
          <w:r w:rsidRPr="00CC250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042A12A79DEC4FEAB7E6973B0D70C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C3EC4-88B3-4201-B53F-BC0EEB8B930B}"/>
      </w:docPartPr>
      <w:docPartBody>
        <w:p w:rsidR="00000000" w:rsidRDefault="00C767B8">
          <w:pPr>
            <w:pStyle w:val="042A12A79DEC4FEAB7E6973B0D70C679"/>
          </w:pPr>
          <w:r w:rsidRPr="00CC250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60F8EC098E75410FB165528B20F0DD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D19EE-8201-4E5B-BED5-FFA0684AB3CC}"/>
      </w:docPartPr>
      <w:docPartBody>
        <w:p w:rsidR="00000000" w:rsidRDefault="00C767B8">
          <w:pPr>
            <w:pStyle w:val="60F8EC098E75410FB165528B20F0DD29"/>
          </w:pPr>
          <w:r w:rsidRPr="00CC250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B8"/>
    <w:rsid w:val="00C7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7CBAB2BA4C34CEC8D2D7282FE038FC3">
    <w:name w:val="17CBAB2BA4C34CEC8D2D7282FE038FC3"/>
  </w:style>
  <w:style w:type="paragraph" w:customStyle="1" w:styleId="042A12A79DEC4FEAB7E6973B0D70C679">
    <w:name w:val="042A12A79DEC4FEAB7E6973B0D70C679"/>
  </w:style>
  <w:style w:type="paragraph" w:customStyle="1" w:styleId="60F8EC098E75410FB165528B20F0DD29">
    <w:name w:val="60F8EC098E75410FB165528B20F0DD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43B1798-F18B-4C28-ACA8-4D640152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PlantillaCU.dotm</Template>
  <TotalTime>21</TotalTime>
  <Pages>2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Jethran Gomez</dc:creator>
  <cp:lastModifiedBy>Jethran Gomez</cp:lastModifiedBy>
  <cp:revision>1</cp:revision>
  <dcterms:created xsi:type="dcterms:W3CDTF">2019-10-21T22:26:00Z</dcterms:created>
  <dcterms:modified xsi:type="dcterms:W3CDTF">2019-10-21T22:47:00Z</dcterms:modified>
</cp:coreProperties>
</file>