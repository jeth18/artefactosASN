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803"/>
        <w:gridCol w:w="6112"/>
      </w:tblGrid>
      <w:tr w:rsidR="0011169D" w:rsidRPr="005B6FE0" w14:paraId="6A536821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844119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25126854E15847C28BF5EDF17977DF66"/>
              </w:placeholder>
            </w:sdtPr>
            <w:sdtEndPr/>
            <w:sdtContent>
              <w:p w14:paraId="44C23AB7" w14:textId="77536BA4" w:rsidR="0011169D" w:rsidRPr="005B6FE0" w:rsidRDefault="0011169D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</w:t>
                </w:r>
                <w:r w:rsidR="000F5F8B">
                  <w:rPr>
                    <w:rFonts w:cs="Arial"/>
                    <w:lang w:val="es-ES"/>
                  </w:rPr>
                  <w:t>22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11169D" w:rsidRPr="001623DA" w14:paraId="624A1FFC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CE982D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25126854E15847C28BF5EDF17977DF66"/>
              </w:placeholder>
            </w:sdtPr>
            <w:sdtEndPr/>
            <w:sdtContent>
              <w:p w14:paraId="3CB0B630" w14:textId="77777777" w:rsidR="0011169D" w:rsidRPr="00731113" w:rsidRDefault="00576842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Eliminar contenido</w:t>
                </w:r>
              </w:p>
            </w:sdtContent>
          </w:sdt>
        </w:tc>
      </w:tr>
      <w:tr w:rsidR="0011169D" w:rsidRPr="001623DA" w14:paraId="726DA8D7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B9EA80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6162E" w14:textId="77777777" w:rsidR="0011169D" w:rsidRPr="00731113" w:rsidRDefault="00576842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Jethran Enrique Gómez San Gabriel</w:t>
            </w:r>
          </w:p>
        </w:tc>
      </w:tr>
      <w:tr w:rsidR="0011169D" w:rsidRPr="001623DA" w14:paraId="6E738CF8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F340E8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A76F8488E46445FF954763F420DFAF01"/>
            </w:placeholder>
            <w:date w:fullDate="2019-10-1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60DE769" w14:textId="77777777" w:rsidR="0011169D" w:rsidRPr="00731113" w:rsidRDefault="00576842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19/10/2019</w:t>
                </w:r>
              </w:p>
            </w:tc>
          </w:sdtContent>
        </w:sdt>
      </w:tr>
      <w:tr w:rsidR="0011169D" w:rsidRPr="001623DA" w14:paraId="6A9F80B4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F40086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A76F8488E46445FF954763F420DFAF01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8C50D63" w14:textId="77777777" w:rsidR="0011169D" w:rsidRPr="00731113" w:rsidRDefault="0011169D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11169D" w:rsidRPr="001623DA" w14:paraId="1B0D284F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196F42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CDDFBC" w14:textId="77777777" w:rsidR="0011169D" w:rsidRPr="00731113" w:rsidRDefault="00576842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Moderador</w:t>
            </w:r>
          </w:p>
        </w:tc>
      </w:tr>
      <w:tr w:rsidR="0011169D" w:rsidRPr="001219DD" w14:paraId="146D15A3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D01F96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25126854E15847C28BF5EDF17977DF66"/>
              </w:placeholder>
            </w:sdtPr>
            <w:sdtEndPr/>
            <w:sdtContent>
              <w:p w14:paraId="6558A2DE" w14:textId="77777777" w:rsidR="0011169D" w:rsidRPr="00731113" w:rsidRDefault="00576842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moderado podrá eliminar una publicación que inflija las normas de la empresa</w:t>
                </w:r>
              </w:p>
            </w:sdtContent>
          </w:sdt>
        </w:tc>
      </w:tr>
      <w:tr w:rsidR="0011169D" w:rsidRPr="001219DD" w14:paraId="3DCCBA4A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E3D2C6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25126854E15847C28BF5EDF17977DF66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25126854E15847C28BF5EDF17977DF66"/>
                  </w:placeholder>
                </w:sdtPr>
                <w:sdtEndPr/>
                <w:sdtContent>
                  <w:p w14:paraId="3A19D77D" w14:textId="77777777" w:rsidR="00576842" w:rsidRDefault="00576842" w:rsidP="00DE4584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PRE1.- El moderador deberá estar autenticado dentro del sistema </w:t>
                    </w:r>
                  </w:p>
                  <w:p w14:paraId="0C6C9CEC" w14:textId="77777777" w:rsidR="0011169D" w:rsidRPr="00731113" w:rsidRDefault="00576842" w:rsidP="00DE4584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PRE2.- El moderador deberá haber consultado antes las publicaciones </w:t>
                    </w:r>
                  </w:p>
                </w:sdtContent>
              </w:sdt>
            </w:sdtContent>
          </w:sdt>
        </w:tc>
      </w:tr>
      <w:tr w:rsidR="0011169D" w:rsidRPr="001623DA" w14:paraId="600EF5A7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137754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25126854E15847C28BF5EDF17977DF6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FD5D889" w14:textId="77777777" w:rsidR="00576842" w:rsidRDefault="00576842" w:rsidP="00DE4584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FN1: Eliminar contenido</w:t>
                </w:r>
              </w:p>
              <w:p w14:paraId="79E0E5E5" w14:textId="77777777" w:rsidR="00576842" w:rsidRDefault="00576842" w:rsidP="0057684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moderador selecciona una publicación </w:t>
                </w:r>
                <w:r w:rsidR="00F30EAC">
                  <w:rPr>
                    <w:lang w:val="es-ES"/>
                  </w:rPr>
                  <w:t>(ver FA2)</w:t>
                </w:r>
              </w:p>
              <w:p w14:paraId="43E07236" w14:textId="77777777" w:rsidR="00C82815" w:rsidRDefault="00576842" w:rsidP="0057684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</w:t>
                </w:r>
                <w:r w:rsidR="00C82815">
                  <w:rPr>
                    <w:lang w:val="es-ES"/>
                  </w:rPr>
                  <w:t xml:space="preserve">muestra la publicación en pantalla completa </w:t>
                </w:r>
              </w:p>
              <w:p w14:paraId="148A4A60" w14:textId="77777777" w:rsidR="00C82815" w:rsidRDefault="00C82815" w:rsidP="0057684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moderado da clic en eliminar publicación </w:t>
                </w:r>
              </w:p>
              <w:p w14:paraId="185406AA" w14:textId="77777777" w:rsidR="00C82815" w:rsidRDefault="00C82815" w:rsidP="0057684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manda un mensaje de confirmación de eliminación de publicación</w:t>
                </w:r>
              </w:p>
              <w:p w14:paraId="6A906DAA" w14:textId="77777777" w:rsidR="00C82815" w:rsidRDefault="00C82815" w:rsidP="0057684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moderador da clic en Eliminar (ver FA1)</w:t>
                </w:r>
              </w:p>
              <w:p w14:paraId="41CBFEA8" w14:textId="77777777" w:rsidR="00C82815" w:rsidRDefault="00C82815" w:rsidP="0057684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elimina la publicación de la base de datos  </w:t>
                </w:r>
              </w:p>
              <w:p w14:paraId="49F53C16" w14:textId="77777777" w:rsidR="0011169D" w:rsidRPr="00576842" w:rsidRDefault="00C82815" w:rsidP="0057684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manda un mensaje de que se </w:t>
                </w:r>
                <w:r w:rsidRPr="00C82815">
                  <w:t>envió</w:t>
                </w:r>
                <w:r>
                  <w:rPr>
                    <w:lang w:val="es-ES"/>
                  </w:rPr>
                  <w:t xml:space="preserve"> un mensaje al dueño de la publicación </w:t>
                </w:r>
              </w:p>
            </w:tc>
          </w:sdtContent>
        </w:sdt>
      </w:tr>
      <w:tr w:rsidR="0011169D" w:rsidRPr="001623DA" w14:paraId="4DFDEE21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F2E375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90CC689" w14:textId="77777777" w:rsidR="0011169D" w:rsidRDefault="00C82815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FA1: Cancelar </w:t>
            </w:r>
          </w:p>
          <w:p w14:paraId="5A29571A" w14:textId="77777777" w:rsidR="00C82815" w:rsidRDefault="00C82815" w:rsidP="00C82815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moderador da clic en cancelar </w:t>
            </w:r>
          </w:p>
          <w:p w14:paraId="7EFF5868" w14:textId="77777777" w:rsidR="00C82815" w:rsidRDefault="00C82815" w:rsidP="00C82815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regresa a la guiconsultarpublicaciones </w:t>
            </w:r>
          </w:p>
          <w:p w14:paraId="24EF976D" w14:textId="77777777" w:rsidR="00F30EAC" w:rsidRDefault="00F30EAC" w:rsidP="00F30EA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FA2: No existe esa publicación </w:t>
            </w:r>
          </w:p>
          <w:p w14:paraId="1690FE00" w14:textId="77777777" w:rsidR="00F30EAC" w:rsidRDefault="00F30EAC" w:rsidP="00F30EAC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manda un mensaje que la publicación ya no se encuentra disponible </w:t>
            </w:r>
          </w:p>
          <w:p w14:paraId="536D11D4" w14:textId="77777777" w:rsidR="00F30EAC" w:rsidRDefault="00F30EAC" w:rsidP="00F30EAC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moderador da clic en aceptar </w:t>
            </w:r>
          </w:p>
          <w:p w14:paraId="1A51C4F7" w14:textId="77777777" w:rsidR="00F30EAC" w:rsidRPr="00F30EAC" w:rsidRDefault="00F30EAC" w:rsidP="00F30EAC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recarga las publicaciones </w:t>
            </w:r>
          </w:p>
        </w:tc>
      </w:tr>
      <w:tr w:rsidR="0011169D" w:rsidRPr="001219DD" w14:paraId="476C5685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A53CE2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9248624"/>
            <w:placeholder>
              <w:docPart w:val="25126854E15847C28BF5EDF17977DF6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B1D7C39" w14:textId="77777777" w:rsidR="00F30EAC" w:rsidRDefault="00F30EAC" w:rsidP="00DE4584">
                <w:r>
                  <w:t xml:space="preserve">EX01.- Error al conectarse con el servidor </w:t>
                </w:r>
              </w:p>
              <w:p w14:paraId="1533738C" w14:textId="77777777" w:rsidR="00F30EAC" w:rsidRDefault="00F30EAC" w:rsidP="00F30EA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El sistema manda un mensaje que hubo un error al </w:t>
                </w:r>
                <w:r>
                  <w:rPr>
                    <w:rFonts w:cs="Arial"/>
                  </w:rPr>
                  <w:lastRenderedPageBreak/>
                  <w:t xml:space="preserve">conectarse con el servidor </w:t>
                </w:r>
              </w:p>
              <w:p w14:paraId="71E4775B" w14:textId="77777777" w:rsidR="00F30EAC" w:rsidRDefault="00F30EAC" w:rsidP="00F30EA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El moderador da clic en aceptar </w:t>
                </w:r>
              </w:p>
              <w:p w14:paraId="64C3D26C" w14:textId="77777777" w:rsidR="0011169D" w:rsidRPr="00F30EAC" w:rsidRDefault="00F30EAC" w:rsidP="00F30EA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El sistema cierra la aplicación </w:t>
                </w:r>
              </w:p>
            </w:tc>
          </w:sdtContent>
        </w:sdt>
      </w:tr>
      <w:tr w:rsidR="0011169D" w:rsidRPr="001219DD" w14:paraId="69F7792E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400BA1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25126854E15847C28BF5EDF17977DF66"/>
              </w:placeholder>
            </w:sdtPr>
            <w:sdtEndPr/>
            <w:sdtContent>
              <w:p w14:paraId="0E0AD4C4" w14:textId="77777777" w:rsidR="00F30EAC" w:rsidRDefault="00F30EAC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POST1.- El sistema eliminara una publicación de la base de datos </w:t>
                </w:r>
              </w:p>
              <w:p w14:paraId="50911C4C" w14:textId="77777777" w:rsidR="0011169D" w:rsidRPr="00731113" w:rsidRDefault="00F30EAC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POST2.- El sistema deberá notificarle al usuario de que su publicación ha sido eliminada</w:t>
                </w:r>
              </w:p>
            </w:sdtContent>
          </w:sdt>
        </w:tc>
      </w:tr>
      <w:tr w:rsidR="0011169D" w:rsidRPr="00A5396E" w14:paraId="34C6ED6E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F0D74A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801C36" w14:textId="77777777" w:rsidR="0011169D" w:rsidRPr="00731113" w:rsidRDefault="00F30EAC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11169D" w:rsidRPr="00A5396E" w14:paraId="6E6E64E9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8F5613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25126854E15847C28BF5EDF17977DF6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BE5EAD2" w14:textId="77777777" w:rsidR="0011169D" w:rsidRPr="00731113" w:rsidRDefault="00F30EAC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11169D" w:rsidRPr="00A5396E" w14:paraId="172F7164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222AC5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65CF7F3C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25126854E15847C28BF5EDF17977DF6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64511F6C" w14:textId="77777777" w:rsidR="0011169D" w:rsidRPr="005B6FE0" w:rsidRDefault="00F30EAC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11169D" w:rsidRPr="00A5396E" w14:paraId="4E5004F8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1DC62C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1B484C58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25126854E15847C28BF5EDF17977DF6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3FA594F3" w14:textId="77777777" w:rsidR="0011169D" w:rsidRPr="00731113" w:rsidRDefault="00F30EAC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11169D" w:rsidRPr="00A5396E" w14:paraId="7249ABBE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DB7E00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277E06FAF14C4CC78ADE047A43D67876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757DB305" w14:textId="77777777" w:rsidR="0011169D" w:rsidRPr="00731113" w:rsidRDefault="00F30EAC" w:rsidP="004D6ED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14:paraId="0F4E8BA4" w14:textId="77777777" w:rsidR="00002D1F" w:rsidRDefault="00002D1F"/>
    <w:sectPr w:rsidR="00002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44CB"/>
    <w:multiLevelType w:val="hybridMultilevel"/>
    <w:tmpl w:val="FA902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90E60"/>
    <w:multiLevelType w:val="hybridMultilevel"/>
    <w:tmpl w:val="23C46F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52331"/>
    <w:multiLevelType w:val="hybridMultilevel"/>
    <w:tmpl w:val="271CCC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32895"/>
    <w:multiLevelType w:val="hybridMultilevel"/>
    <w:tmpl w:val="D5C09D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6842"/>
    <w:rsid w:val="00002D1F"/>
    <w:rsid w:val="000F5F8B"/>
    <w:rsid w:val="0011169D"/>
    <w:rsid w:val="004D6EDB"/>
    <w:rsid w:val="00576842"/>
    <w:rsid w:val="00C82815"/>
    <w:rsid w:val="00F3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46A7"/>
  <w15:docId w15:val="{0515E11C-0FB0-4881-8234-71B40AA7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169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6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6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thran%20Gomez\Documents\7semestre\PlantillaCU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126854E15847C28BF5EDF17977D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47ACC-6DF0-4A0E-8609-E17210D8917B}"/>
      </w:docPartPr>
      <w:docPartBody>
        <w:p w:rsidR="00084ED2" w:rsidRDefault="0068231D">
          <w:pPr>
            <w:pStyle w:val="25126854E15847C28BF5EDF17977DF6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76F8488E46445FF954763F420DFA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C9441-2437-4367-8047-42B83D8B3B1F}"/>
      </w:docPartPr>
      <w:docPartBody>
        <w:p w:rsidR="00084ED2" w:rsidRDefault="0068231D">
          <w:pPr>
            <w:pStyle w:val="A76F8488E46445FF954763F420DFAF01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77E06FAF14C4CC78ADE047A43D67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9ED37-D8E2-491F-B836-8A1D3B17614D}"/>
      </w:docPartPr>
      <w:docPartBody>
        <w:p w:rsidR="00084ED2" w:rsidRDefault="0068231D">
          <w:pPr>
            <w:pStyle w:val="277E06FAF14C4CC78ADE047A43D67876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1D"/>
    <w:rsid w:val="00084ED2"/>
    <w:rsid w:val="0068231D"/>
    <w:rsid w:val="00BB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25126854E15847C28BF5EDF17977DF66">
    <w:name w:val="25126854E15847C28BF5EDF17977DF66"/>
  </w:style>
  <w:style w:type="paragraph" w:customStyle="1" w:styleId="A76F8488E46445FF954763F420DFAF01">
    <w:name w:val="A76F8488E46445FF954763F420DFAF01"/>
  </w:style>
  <w:style w:type="paragraph" w:customStyle="1" w:styleId="277E06FAF14C4CC78ADE047A43D67876">
    <w:name w:val="277E06FAF14C4CC78ADE047A43D67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C3B44B1-0C68-4ECA-9F47-1574C9D95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PlantillaCU.dotm</Template>
  <TotalTime>62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Jethran Gomez</dc:creator>
  <cp:lastModifiedBy>Jethran Gomez</cp:lastModifiedBy>
  <cp:revision>2</cp:revision>
  <dcterms:created xsi:type="dcterms:W3CDTF">2019-10-21T05:46:00Z</dcterms:created>
  <dcterms:modified xsi:type="dcterms:W3CDTF">2019-10-22T23:10:00Z</dcterms:modified>
</cp:coreProperties>
</file>