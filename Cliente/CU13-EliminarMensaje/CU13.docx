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14:paraId="2698F64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F747B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0EC48BEC0EB7491F96D03EF6282126DE"/>
              </w:placeholder>
            </w:sdtPr>
            <w:sdtEndPr/>
            <w:sdtContent>
              <w:p w14:paraId="0186AC9F" w14:textId="3740779B"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627E91">
                  <w:rPr>
                    <w:rFonts w:cs="Arial"/>
                    <w:lang w:val="es-ES"/>
                  </w:rPr>
                  <w:t>1</w:t>
                </w:r>
                <w:r w:rsidR="00912733">
                  <w:rPr>
                    <w:rFonts w:cs="Arial"/>
                    <w:lang w:val="es-ES"/>
                  </w:rPr>
                  <w:t>3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11169D" w:rsidRPr="001623DA" w14:paraId="701FFCD2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2CC33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0EC48BEC0EB7491F96D03EF6282126DE"/>
              </w:placeholder>
            </w:sdtPr>
            <w:sdtEndPr/>
            <w:sdtContent>
              <w:p w14:paraId="31499D30" w14:textId="77777777" w:rsidR="0011169D" w:rsidRPr="00731113" w:rsidRDefault="00627E9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Eliminar mensaje</w:t>
                </w:r>
              </w:p>
            </w:sdtContent>
          </w:sdt>
        </w:tc>
      </w:tr>
      <w:tr w:rsidR="0011169D" w:rsidRPr="001623DA" w14:paraId="18DEE965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301F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DE6BEB" w14:textId="77777777" w:rsidR="0011169D" w:rsidRPr="00731113" w:rsidRDefault="00627E9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14:paraId="56939A34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AC850F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71966A587A7B43F18159EDC17A903CD8"/>
            </w:placeholder>
            <w:date w:fullDate="2019-10-1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779613A" w14:textId="77777777" w:rsidR="0011169D" w:rsidRPr="00731113" w:rsidRDefault="00627E9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19/10/2019</w:t>
                </w:r>
              </w:p>
            </w:tc>
          </w:sdtContent>
        </w:sdt>
      </w:tr>
      <w:tr w:rsidR="0011169D" w:rsidRPr="001623DA" w14:paraId="50720F8A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8F963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71966A587A7B43F18159EDC17A903CD8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A823682" w14:textId="77777777"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14:paraId="76964FFB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2CAF3B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F420AC" w14:textId="77777777" w:rsidR="0011169D" w:rsidRPr="00731113" w:rsidRDefault="00627E9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</w:tr>
      <w:tr w:rsidR="0011169D" w:rsidRPr="001219DD" w14:paraId="2316AF8C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8746CB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0EC48BEC0EB7491F96D03EF6282126DE"/>
              </w:placeholder>
            </w:sdtPr>
            <w:sdtEndPr/>
            <w:sdtContent>
              <w:p w14:paraId="03B3C845" w14:textId="77777777" w:rsidR="0011169D" w:rsidRPr="00731113" w:rsidRDefault="00627E9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podrá borrar un mensaje de un chat</w:t>
                </w:r>
              </w:p>
            </w:sdtContent>
          </w:sdt>
        </w:tc>
      </w:tr>
      <w:tr w:rsidR="0011169D" w:rsidRPr="001219DD" w14:paraId="69BFC834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95557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0EC48BEC0EB7491F96D03EF6282126DE"/>
              </w:placeholder>
            </w:sdtPr>
            <w:sdtEndPr/>
            <w:sdtContent>
              <w:p w14:paraId="562BCF62" w14:textId="77777777" w:rsidR="0011169D" w:rsidRPr="00731113" w:rsidRDefault="00627E9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PRE1.- El usuario deberá estar autenticado dentro del sistema </w:t>
                </w:r>
              </w:p>
            </w:sdtContent>
          </w:sdt>
        </w:tc>
      </w:tr>
      <w:tr w:rsidR="0011169D" w:rsidRPr="001623DA" w14:paraId="2C5E41D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70586A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0EC48BEC0EB7491F96D03EF6282126D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9FCDF6E" w14:textId="77777777" w:rsidR="00627E91" w:rsidRDefault="00627E91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FN1: Eliminar mensaje</w:t>
                </w:r>
              </w:p>
              <w:p w14:paraId="551461CA" w14:textId="77777777" w:rsidR="00627E91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da clic en un mensaje </w:t>
                </w:r>
              </w:p>
              <w:p w14:paraId="09F872A1" w14:textId="77777777" w:rsidR="00627E91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un pequeño de cuadro con </w:t>
                </w:r>
                <w:r w:rsidR="007277D4">
                  <w:rPr>
                    <w:lang w:val="es-ES"/>
                  </w:rPr>
                  <w:t xml:space="preserve">dos </w:t>
                </w:r>
                <w:r>
                  <w:rPr>
                    <w:lang w:val="es-ES"/>
                  </w:rPr>
                  <w:t>opciones:</w:t>
                </w:r>
              </w:p>
              <w:p w14:paraId="1B5241B7" w14:textId="77777777" w:rsidR="00627E91" w:rsidRDefault="00627E91" w:rsidP="00627E9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Editar</w:t>
                </w:r>
              </w:p>
              <w:p w14:paraId="3DAFB7F0" w14:textId="77777777" w:rsidR="00627E91" w:rsidRDefault="00627E91" w:rsidP="00627E9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Eliminar </w:t>
                </w:r>
              </w:p>
              <w:p w14:paraId="19303D58" w14:textId="77777777" w:rsidR="00627E91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da clic en eliminar </w:t>
                </w:r>
                <w:r w:rsidR="007277D4">
                  <w:rPr>
                    <w:lang w:val="es-ES"/>
                  </w:rPr>
                  <w:t>(ver FA1)</w:t>
                </w:r>
              </w:p>
              <w:p w14:paraId="6AAE138F" w14:textId="77777777" w:rsidR="00627E91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manda un mensaje de confirmación </w:t>
                </w:r>
              </w:p>
              <w:p w14:paraId="333156CD" w14:textId="77777777" w:rsidR="00627E91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da clic en “Eliminar”</w:t>
                </w:r>
                <w:r w:rsidR="007277D4">
                  <w:rPr>
                    <w:lang w:val="es-ES"/>
                  </w:rPr>
                  <w:t xml:space="preserve"> (ver FA2)</w:t>
                </w:r>
              </w:p>
              <w:p w14:paraId="06DBC800" w14:textId="77777777" w:rsidR="007277D4" w:rsidRDefault="00627E91" w:rsidP="00627E91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quita el mensaje del chat y lo elimina de la base de datos</w:t>
                </w:r>
              </w:p>
              <w:p w14:paraId="38944D17" w14:textId="77777777" w:rsidR="0011169D" w:rsidRPr="007277D4" w:rsidRDefault="007277D4" w:rsidP="007277D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11169D" w:rsidRPr="001623DA" w14:paraId="4CA51F9B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1006A8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0EC48BEC0EB7491F96D03EF6282126DE"/>
              </w:placeholder>
            </w:sdtPr>
            <w:sdtEndPr>
              <w:rPr>
                <w:rFonts w:cstheme="minorBidi"/>
              </w:rPr>
            </w:sdtEndPr>
            <w:sdtContent>
              <w:p w14:paraId="7CDC2E0C" w14:textId="77777777" w:rsidR="00627E91" w:rsidRDefault="00627E9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FA1: Editar </w:t>
                </w:r>
                <w:r w:rsidR="007277D4">
                  <w:rPr>
                    <w:rFonts w:cs="Arial"/>
                    <w:lang w:val="es-ES"/>
                  </w:rPr>
                  <w:t xml:space="preserve">mensaje </w:t>
                </w:r>
              </w:p>
              <w:p w14:paraId="25DF8C74" w14:textId="77777777" w:rsidR="007277D4" w:rsidRDefault="00627E91" w:rsidP="00627E9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da clic en Editar </w:t>
                </w:r>
              </w:p>
              <w:p w14:paraId="0C1C0EFE" w14:textId="77777777" w:rsidR="007277D4" w:rsidRDefault="007277D4" w:rsidP="00627E91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Redirige el CU13</w:t>
                </w:r>
              </w:p>
              <w:p w14:paraId="2B77D960" w14:textId="77777777" w:rsidR="007277D4" w:rsidRDefault="007277D4" w:rsidP="007277D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FA2: Cancelar </w:t>
                </w:r>
              </w:p>
              <w:p w14:paraId="2FDB0D12" w14:textId="77777777" w:rsidR="007277D4" w:rsidRDefault="007277D4" w:rsidP="007277D4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“Cancelar”</w:t>
                </w:r>
              </w:p>
              <w:p w14:paraId="0191332D" w14:textId="77777777" w:rsidR="007277D4" w:rsidRDefault="007277D4" w:rsidP="007277D4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regresa al chat</w:t>
                </w:r>
              </w:p>
              <w:p w14:paraId="3A64EB56" w14:textId="77777777" w:rsidR="0011169D" w:rsidRPr="007277D4" w:rsidRDefault="00912733" w:rsidP="007277D4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11169D" w:rsidRPr="001219DD" w14:paraId="02E66A7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BA48AF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0EC48BEC0EB7491F96D03EF6282126D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6835771" w14:textId="77777777" w:rsidR="007277D4" w:rsidRDefault="007277D4" w:rsidP="00DE4584">
                <w:r>
                  <w:t>EX01.- Error al conectarse con el servidor</w:t>
                </w:r>
              </w:p>
              <w:p w14:paraId="77BE32E2" w14:textId="77777777" w:rsidR="007277D4" w:rsidRDefault="007277D4" w:rsidP="007277D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manda un mensaje de error </w:t>
                </w:r>
              </w:p>
              <w:p w14:paraId="56B30814" w14:textId="77777777" w:rsidR="007277D4" w:rsidRDefault="007277D4" w:rsidP="007277D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usuario da clic en aceptar </w:t>
                </w:r>
              </w:p>
              <w:p w14:paraId="2D49CA66" w14:textId="77777777" w:rsidR="0011169D" w:rsidRPr="007277D4" w:rsidRDefault="007277D4" w:rsidP="007277D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cierra la aplicación </w:t>
                </w:r>
              </w:p>
            </w:tc>
          </w:sdtContent>
        </w:sdt>
      </w:tr>
      <w:tr w:rsidR="0011169D" w:rsidRPr="00B23F01" w14:paraId="35053B8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8E648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0EC48BEC0EB7491F96D03EF6282126DE"/>
              </w:placeholder>
            </w:sdtPr>
            <w:sdtEndPr/>
            <w:sdtContent>
              <w:p w14:paraId="5DB2F245" w14:textId="77777777" w:rsidR="0011169D" w:rsidRPr="00B23F01" w:rsidRDefault="00B23F01" w:rsidP="00DE4584">
                <w:pPr>
                  <w:rPr>
                    <w:rFonts w:cs="Arial"/>
                  </w:rPr>
                </w:pPr>
                <w:r w:rsidRPr="00B23F01">
                  <w:rPr>
                    <w:rFonts w:cs="Arial"/>
                  </w:rPr>
                  <w:t>POST1.- El chat debe estar el</w:t>
                </w:r>
                <w:r>
                  <w:rPr>
                    <w:rFonts w:cs="Arial"/>
                  </w:rPr>
                  <w:t xml:space="preserve">iminado de la base de datos y no debe volverse a mostrar en el chat </w:t>
                </w:r>
              </w:p>
            </w:sdtContent>
          </w:sdt>
        </w:tc>
      </w:tr>
      <w:tr w:rsidR="0011169D" w:rsidRPr="00A5396E" w14:paraId="04304A57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86FB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71E378" w14:textId="77777777" w:rsidR="0011169D" w:rsidRPr="00731113" w:rsidRDefault="00B23F0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Ninguno </w:t>
            </w:r>
          </w:p>
        </w:tc>
      </w:tr>
      <w:tr w:rsidR="0011169D" w:rsidRPr="00A5396E" w14:paraId="7DF9AC16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A0939E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0EC48BEC0EB7491F96D03EF6282126D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A4BEE16" w14:textId="77777777" w:rsidR="0011169D" w:rsidRPr="00731113" w:rsidRDefault="00B23F0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508F138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4BCFF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6D76EA7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0EC48BEC0EB7491F96D03EF6282126D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60D8AB6" w14:textId="77777777" w:rsidR="0011169D" w:rsidRPr="005B6FE0" w:rsidRDefault="00B23F0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2C6921F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EBF5DC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4643C307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9DAFAC" w14:textId="77777777" w:rsidR="0011169D" w:rsidRPr="00731113" w:rsidRDefault="00B23F0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CU13.- Editar mensaje</w:t>
            </w:r>
          </w:p>
        </w:tc>
      </w:tr>
      <w:tr w:rsidR="0011169D" w:rsidRPr="00A5396E" w14:paraId="1894652F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7E6D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971E26609F054F3DB3BD7A7F4F453A4F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596F2968" w14:textId="77777777" w:rsidR="0011169D" w:rsidRPr="00731113" w:rsidRDefault="00B23F01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ALTA </w:t>
                </w:r>
              </w:p>
            </w:tc>
          </w:sdtContent>
        </w:sdt>
      </w:tr>
    </w:tbl>
    <w:p w14:paraId="0FFA6CDB" w14:textId="77777777" w:rsidR="00002D1F" w:rsidRDefault="00002D1F"/>
    <w:sectPr w:rsidR="0000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4A2"/>
    <w:multiLevelType w:val="hybridMultilevel"/>
    <w:tmpl w:val="E99A77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47D"/>
    <w:multiLevelType w:val="hybridMultilevel"/>
    <w:tmpl w:val="50AADD0E"/>
    <w:lvl w:ilvl="0" w:tplc="4726F61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11BB1"/>
    <w:multiLevelType w:val="hybridMultilevel"/>
    <w:tmpl w:val="C8D63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6D5"/>
    <w:multiLevelType w:val="hybridMultilevel"/>
    <w:tmpl w:val="E7CE8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3AF9"/>
    <w:multiLevelType w:val="hybridMultilevel"/>
    <w:tmpl w:val="7570A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7E91"/>
    <w:rsid w:val="00002D1F"/>
    <w:rsid w:val="0011169D"/>
    <w:rsid w:val="004D6EDB"/>
    <w:rsid w:val="00627E91"/>
    <w:rsid w:val="007277D4"/>
    <w:rsid w:val="00912733"/>
    <w:rsid w:val="00B2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5784"/>
  <w15:docId w15:val="{D4B275EC-B128-4C42-A4A3-1CAFE712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C48BEC0EB7491F96D03EF62821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4B7D-4CD2-4509-A9E5-065E3939F91F}"/>
      </w:docPartPr>
      <w:docPartBody>
        <w:p w:rsidR="0034742B" w:rsidRDefault="00296CF8">
          <w:pPr>
            <w:pStyle w:val="0EC48BEC0EB7491F96D03EF6282126D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966A587A7B43F18159EDC17A903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DFF31-098E-4DA9-A619-2753AA22FB3F}"/>
      </w:docPartPr>
      <w:docPartBody>
        <w:p w:rsidR="0034742B" w:rsidRDefault="00296CF8">
          <w:pPr>
            <w:pStyle w:val="71966A587A7B43F18159EDC17A903CD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71E26609F054F3DB3BD7A7F4F453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CCC1-D0D8-4456-9228-01A09C3B3190}"/>
      </w:docPartPr>
      <w:docPartBody>
        <w:p w:rsidR="0034742B" w:rsidRDefault="00296CF8">
          <w:pPr>
            <w:pStyle w:val="971E26609F054F3DB3BD7A7F4F453A4F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F8"/>
    <w:rsid w:val="00296CF8"/>
    <w:rsid w:val="0034742B"/>
    <w:rsid w:val="009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EC48BEC0EB7491F96D03EF6282126DE">
    <w:name w:val="0EC48BEC0EB7491F96D03EF6282126DE"/>
  </w:style>
  <w:style w:type="paragraph" w:customStyle="1" w:styleId="71966A587A7B43F18159EDC17A903CD8">
    <w:name w:val="71966A587A7B43F18159EDC17A903CD8"/>
  </w:style>
  <w:style w:type="paragraph" w:customStyle="1" w:styleId="971E26609F054F3DB3BD7A7F4F453A4F">
    <w:name w:val="971E26609F054F3DB3BD7A7F4F453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76F336A-330B-412E-B410-387163E8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25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2</cp:revision>
  <dcterms:created xsi:type="dcterms:W3CDTF">2019-10-21T00:49:00Z</dcterms:created>
  <dcterms:modified xsi:type="dcterms:W3CDTF">2019-10-22T23:09:00Z</dcterms:modified>
</cp:coreProperties>
</file>