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803"/>
        <w:gridCol w:w="6112"/>
      </w:tblGrid>
      <w:tr w:rsidR="0011169D" w:rsidRPr="005B6FE0" w14:paraId="1004CD9D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F63B88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F41B6FCAC89C43109C655A8AD58D5582"/>
              </w:placeholder>
            </w:sdtPr>
            <w:sdtEndPr/>
            <w:sdtContent>
              <w:p w14:paraId="4D56A500" w14:textId="3C6699D7" w:rsidR="0011169D" w:rsidRPr="005B6FE0" w:rsidRDefault="0011169D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</w:t>
                </w:r>
                <w:r w:rsidR="005F7BC3">
                  <w:rPr>
                    <w:rFonts w:cs="Arial"/>
                    <w:lang w:val="es-ES"/>
                  </w:rPr>
                  <w:t>24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11169D" w:rsidRPr="001623DA" w14:paraId="21F9C14E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50C6FF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F41B6FCAC89C43109C655A8AD58D5582"/>
              </w:placeholder>
            </w:sdtPr>
            <w:sdtEndPr/>
            <w:sdtContent>
              <w:p w14:paraId="6CEED8A2" w14:textId="77777777" w:rsidR="0011169D" w:rsidRPr="00731113" w:rsidRDefault="00FF4DAE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Suspender cuenta</w:t>
                </w:r>
              </w:p>
            </w:sdtContent>
          </w:sdt>
        </w:tc>
      </w:tr>
      <w:tr w:rsidR="0011169D" w:rsidRPr="001623DA" w14:paraId="0F12B6DA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7989F5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AE2D75" w14:textId="77777777" w:rsidR="0011169D" w:rsidRPr="00731113" w:rsidRDefault="00FF4DAE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Jethran Enrique Gómez San Gabriel</w:t>
            </w:r>
          </w:p>
        </w:tc>
      </w:tr>
      <w:tr w:rsidR="0011169D" w:rsidRPr="001623DA" w14:paraId="078CD828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BFD7866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0A0BDB5C84C64117989F2EEF4442CACA"/>
            </w:placeholder>
            <w:date w:fullDate="2019-10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600CB88" w14:textId="77777777" w:rsidR="0011169D" w:rsidRPr="00731113" w:rsidRDefault="00FF4DAE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20/10/2019</w:t>
                </w:r>
              </w:p>
            </w:tc>
          </w:sdtContent>
        </w:sdt>
      </w:tr>
      <w:tr w:rsidR="0011169D" w:rsidRPr="001623DA" w14:paraId="78B9CA92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4D2F67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0A0BDB5C84C64117989F2EEF4442CACA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9205716" w14:textId="77777777" w:rsidR="0011169D" w:rsidRPr="00731113" w:rsidRDefault="0011169D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11169D" w:rsidRPr="001623DA" w14:paraId="68C4221E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9D2C3E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F41B6FCAC89C43109C655A8AD58D558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AB6FAE6" w14:textId="77777777" w:rsidR="0011169D" w:rsidRPr="00731113" w:rsidRDefault="00FF4DAE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Moderador</w:t>
                </w:r>
              </w:p>
            </w:tc>
          </w:sdtContent>
        </w:sdt>
      </w:tr>
      <w:tr w:rsidR="0011169D" w:rsidRPr="001219DD" w14:paraId="4DD68120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5DCD90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F41B6FCAC89C43109C655A8AD58D5582"/>
              </w:placeholder>
            </w:sdtPr>
            <w:sdtEndPr/>
            <w:sdtContent>
              <w:p w14:paraId="74A3E008" w14:textId="77777777" w:rsidR="0011169D" w:rsidRPr="00731113" w:rsidRDefault="00FF4DAE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moderador podrá suspender una cuenta de usuario que inflija las reglas </w:t>
                </w:r>
              </w:p>
            </w:sdtContent>
          </w:sdt>
        </w:tc>
      </w:tr>
      <w:tr w:rsidR="0011169D" w:rsidRPr="001219DD" w14:paraId="651B345F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2489F5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F41B6FCAC89C43109C655A8AD58D5582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F41B6FCAC89C43109C655A8AD58D5582"/>
                  </w:placeholder>
                </w:sdtPr>
                <w:sdtEndPr/>
                <w:sdtContent>
                  <w:p w14:paraId="49CD53F8" w14:textId="77777777" w:rsidR="0011169D" w:rsidRPr="00731113" w:rsidRDefault="00FF4DAE" w:rsidP="00DE4584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PRE1.- El moderador deberá estar autenticado dentro del sistema </w:t>
                    </w:r>
                  </w:p>
                </w:sdtContent>
              </w:sdt>
            </w:sdtContent>
          </w:sdt>
        </w:tc>
      </w:tr>
      <w:tr w:rsidR="00A739A1" w:rsidRPr="001219DD" w14:paraId="3FCC43D1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FB51433" w14:textId="77777777" w:rsidR="00A739A1" w:rsidRPr="00731113" w:rsidRDefault="00A739A1" w:rsidP="00DE45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D4D3C0" w14:textId="77777777" w:rsidR="00A739A1" w:rsidRDefault="00A739A1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moderado</w:t>
            </w:r>
            <w:r w:rsidR="006E7E13">
              <w:rPr>
                <w:rFonts w:cs="Arial"/>
                <w:lang w:val="es-ES"/>
              </w:rPr>
              <w:t>r</w:t>
            </w:r>
            <w:r>
              <w:rPr>
                <w:rFonts w:cs="Arial"/>
                <w:lang w:val="es-ES"/>
              </w:rPr>
              <w:t xml:space="preserve"> da clic en suspender cuenta </w:t>
            </w:r>
          </w:p>
        </w:tc>
      </w:tr>
      <w:tr w:rsidR="0011169D" w:rsidRPr="001623DA" w14:paraId="6224B99A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A528551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2"/>
              <w:placeholder>
                <w:docPart w:val="F41B6FCAC89C43109C655A8AD58D5582"/>
              </w:placeholder>
            </w:sdtPr>
            <w:sdtEndPr/>
            <w:sdtContent>
              <w:p w14:paraId="6AD1267A" w14:textId="77777777" w:rsidR="00A739A1" w:rsidRDefault="00FF4DAE" w:rsidP="00DE4584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FN1: Suspender cuenta</w:t>
                </w:r>
              </w:p>
              <w:p w14:paraId="74BDFD0B" w14:textId="77777777" w:rsidR="006E7E13" w:rsidRDefault="00A739A1" w:rsidP="00A739A1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la guisuspendercuenta</w:t>
                </w:r>
                <w:r w:rsidR="006E7E13">
                  <w:rPr>
                    <w:lang w:val="es-ES"/>
                  </w:rPr>
                  <w:t>, con un campo de busqueda</w:t>
                </w:r>
              </w:p>
              <w:p w14:paraId="37A19066" w14:textId="77777777" w:rsidR="006E7E13" w:rsidRDefault="006E7E13" w:rsidP="00A739A1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recupera las cuentas que ya le hayan sido eliminada 3 imágenes</w:t>
                </w:r>
              </w:p>
              <w:p w14:paraId="4C2D6734" w14:textId="77777777" w:rsidR="006E7E13" w:rsidRDefault="006E7E13" w:rsidP="00A739A1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moderador escoge un usuario </w:t>
                </w:r>
                <w:r w:rsidR="008F0EAC">
                  <w:rPr>
                    <w:lang w:val="es-ES"/>
                  </w:rPr>
                  <w:t>(ver FA1)</w:t>
                </w:r>
              </w:p>
              <w:p w14:paraId="04DD210B" w14:textId="77777777" w:rsidR="006E7E13" w:rsidRDefault="006E7E13" w:rsidP="00A739A1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lo manda al perfil del usuario mostrando dos botonees; suspender y cancelar </w:t>
                </w:r>
              </w:p>
              <w:p w14:paraId="32494CBB" w14:textId="77777777" w:rsidR="006E7E13" w:rsidRDefault="006E7E13" w:rsidP="00A739A1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moderador da clic en suspender</w:t>
                </w:r>
                <w:r w:rsidR="008F0EAC">
                  <w:rPr>
                    <w:lang w:val="es-ES"/>
                  </w:rPr>
                  <w:t xml:space="preserve"> (ver FA2)</w:t>
                </w:r>
                <w:r>
                  <w:rPr>
                    <w:lang w:val="es-ES"/>
                  </w:rPr>
                  <w:t xml:space="preserve"> </w:t>
                </w:r>
              </w:p>
              <w:p w14:paraId="41118271" w14:textId="77777777" w:rsidR="006E7E13" w:rsidRDefault="006E7E13" w:rsidP="00A739A1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manda un mensaje de confirmación de que ya ha sido suspendido su cuenta </w:t>
                </w:r>
              </w:p>
              <w:p w14:paraId="57C60117" w14:textId="77777777" w:rsidR="0011169D" w:rsidRPr="00A739A1" w:rsidRDefault="006E7E13" w:rsidP="00A739A1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moderador da clic en aceptar </w:t>
                </w:r>
              </w:p>
            </w:sdtContent>
          </w:sdt>
        </w:tc>
      </w:tr>
      <w:tr w:rsidR="0011169D" w:rsidRPr="001623DA" w14:paraId="6FA7B192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F13884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F41B6FCAC89C43109C655A8AD58D5582"/>
              </w:placeholder>
            </w:sdtPr>
            <w:sdtEndPr>
              <w:rPr>
                <w:rFonts w:cstheme="minorBidi"/>
              </w:rPr>
            </w:sdtEndPr>
            <w:sdtContent>
              <w:p w14:paraId="0211E531" w14:textId="77777777" w:rsidR="006E7E13" w:rsidRDefault="006E7E13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FA1: Buscar usuario </w:t>
                </w:r>
              </w:p>
              <w:p w14:paraId="039235FD" w14:textId="77777777" w:rsidR="006E7E13" w:rsidRDefault="006E7E13" w:rsidP="006E7E13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moderador ingresa el nombre del usuario </w:t>
                </w:r>
              </w:p>
              <w:p w14:paraId="1B2DCC55" w14:textId="77777777" w:rsidR="006E7E13" w:rsidRDefault="006E7E13" w:rsidP="006E7E13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recupera los usuarios similares con el nombre ingresado </w:t>
                </w:r>
              </w:p>
              <w:p w14:paraId="4704A3CC" w14:textId="77777777" w:rsidR="006E7E13" w:rsidRDefault="008F0EAC" w:rsidP="006E7E13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moderado escoge un usuario</w:t>
                </w:r>
              </w:p>
              <w:p w14:paraId="180CAC48" w14:textId="77777777" w:rsidR="008F0EAC" w:rsidRDefault="008F0EAC" w:rsidP="006E7E13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Pasa al paso 4 del flujo normal</w:t>
                </w:r>
              </w:p>
              <w:p w14:paraId="3939F5D0" w14:textId="77777777" w:rsidR="006E7E13" w:rsidRDefault="006E7E13" w:rsidP="006E7E13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FA2: Cancelar </w:t>
                </w:r>
              </w:p>
              <w:p w14:paraId="7F97F41E" w14:textId="77777777" w:rsidR="006E7E13" w:rsidRDefault="006E7E13" w:rsidP="006E7E13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moderador da clic en “Cancelar”</w:t>
                </w:r>
              </w:p>
              <w:p w14:paraId="037D0EA6" w14:textId="77777777" w:rsidR="0011169D" w:rsidRPr="006E7E13" w:rsidRDefault="006E7E13" w:rsidP="006E7E13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 w:rsidRPr="006E7E13">
                  <w:rPr>
                    <w:rFonts w:cs="Arial"/>
                    <w:lang w:val="es-ES"/>
                  </w:rPr>
                  <w:t xml:space="preserve">El sistema </w:t>
                </w:r>
                <w:r>
                  <w:rPr>
                    <w:rFonts w:cs="Arial"/>
                    <w:lang w:val="es-ES"/>
                  </w:rPr>
                  <w:t>regresa a</w:t>
                </w:r>
                <w:r w:rsidR="003C3757">
                  <w:rPr>
                    <w:rFonts w:cs="Arial"/>
                    <w:lang w:val="es-ES"/>
                  </w:rPr>
                  <w:t>l paso 1 del FN1</w:t>
                </w:r>
              </w:p>
            </w:sdtContent>
          </w:sdt>
        </w:tc>
      </w:tr>
      <w:tr w:rsidR="0011169D" w:rsidRPr="001219DD" w14:paraId="6FBCDB93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F5421E2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9248624"/>
            <w:placeholder>
              <w:docPart w:val="F41B6FCAC89C43109C655A8AD58D558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9A487B0" w14:textId="77777777" w:rsidR="008F0EAC" w:rsidRDefault="008F0EAC" w:rsidP="00DE4584">
                <w:r>
                  <w:t xml:space="preserve">EX01.- Error al conectarse con el servidor </w:t>
                </w:r>
              </w:p>
              <w:p w14:paraId="27F62156" w14:textId="77777777" w:rsidR="008F0EAC" w:rsidRDefault="008F0EAC" w:rsidP="008F0EA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>El sistema manda un mensaje que hubo un error al conectarse con el servidor</w:t>
                </w:r>
              </w:p>
              <w:p w14:paraId="2869B523" w14:textId="77777777" w:rsidR="008F0EAC" w:rsidRDefault="008F0EAC" w:rsidP="008F0EA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El moderador da clic en aceptar </w:t>
                </w:r>
              </w:p>
              <w:p w14:paraId="7A56D1D5" w14:textId="77777777" w:rsidR="0011169D" w:rsidRPr="008F0EAC" w:rsidRDefault="008F0EAC" w:rsidP="008F0EA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El sistema cierra la aplicación </w:t>
                </w:r>
              </w:p>
            </w:tc>
          </w:sdtContent>
        </w:sdt>
      </w:tr>
      <w:tr w:rsidR="0011169D" w:rsidRPr="001219DD" w14:paraId="24797433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4098B4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F41B6FCAC89C43109C655A8AD58D5582"/>
              </w:placeholder>
            </w:sdtPr>
            <w:sdtEndPr/>
            <w:sdtContent>
              <w:p w14:paraId="382F066F" w14:textId="77777777" w:rsidR="008F0EAC" w:rsidRDefault="008F0EAC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POST1.- Una cuenta pasa a suspendida en la base de datos</w:t>
                </w:r>
              </w:p>
              <w:p w14:paraId="7F16B061" w14:textId="77777777" w:rsidR="0011169D" w:rsidRPr="00731113" w:rsidRDefault="008F0EAC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POST2.- Se notifica al usuario que la cuenta ha sido suspendida</w:t>
                </w:r>
              </w:p>
            </w:sdtContent>
          </w:sdt>
        </w:tc>
      </w:tr>
      <w:tr w:rsidR="0011169D" w:rsidRPr="00A5396E" w14:paraId="5EF85E81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6B7ED9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F41B6FCAC89C43109C655A8AD58D558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0EE3F1F" w14:textId="77777777" w:rsidR="0011169D" w:rsidRPr="00731113" w:rsidRDefault="008F0EAC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Ninguna</w:t>
                </w:r>
              </w:p>
            </w:tc>
          </w:sdtContent>
        </w:sdt>
      </w:tr>
      <w:tr w:rsidR="0011169D" w:rsidRPr="00A5396E" w14:paraId="32CA6C74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4E5752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F41B6FCAC89C43109C655A8AD58D558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78EA89" w14:textId="77777777" w:rsidR="0011169D" w:rsidRPr="00731113" w:rsidRDefault="008F0EAC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11169D" w:rsidRPr="00A5396E" w14:paraId="7546AA99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AAF5A16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541FBD75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F41B6FCAC89C43109C655A8AD58D558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60B40592" w14:textId="77777777" w:rsidR="0011169D" w:rsidRPr="005B6FE0" w:rsidRDefault="008F0EAC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11169D" w:rsidRPr="00A5396E" w14:paraId="636CF5AD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0B9363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E2214B4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F41B6FCAC89C43109C655A8AD58D5582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C813221" w14:textId="77777777" w:rsidR="0011169D" w:rsidRPr="00731113" w:rsidRDefault="008F0EAC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11169D" w:rsidRPr="00A5396E" w14:paraId="6E7F0855" w14:textId="77777777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19D7F2" w14:textId="77777777"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1FFA564736384DBDB3C2036726A8CEF2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087E408D" w14:textId="77777777" w:rsidR="0011169D" w:rsidRPr="00731113" w:rsidRDefault="008F0EAC" w:rsidP="004D6ED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14:paraId="1A6F9E0A" w14:textId="77777777" w:rsidR="00002D1F" w:rsidRDefault="00002D1F"/>
    <w:sectPr w:rsidR="00002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2BAA"/>
    <w:multiLevelType w:val="hybridMultilevel"/>
    <w:tmpl w:val="196A43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510FF"/>
    <w:multiLevelType w:val="hybridMultilevel"/>
    <w:tmpl w:val="E37A76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03971"/>
    <w:multiLevelType w:val="hybridMultilevel"/>
    <w:tmpl w:val="D8B653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43AF9"/>
    <w:multiLevelType w:val="hybridMultilevel"/>
    <w:tmpl w:val="7570A7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450F9"/>
    <w:multiLevelType w:val="hybridMultilevel"/>
    <w:tmpl w:val="0C741C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F4DAE"/>
    <w:rsid w:val="00002D1F"/>
    <w:rsid w:val="0011169D"/>
    <w:rsid w:val="003C3757"/>
    <w:rsid w:val="004D6EDB"/>
    <w:rsid w:val="005F7BC3"/>
    <w:rsid w:val="006E7E13"/>
    <w:rsid w:val="008F0EAC"/>
    <w:rsid w:val="00A739A1"/>
    <w:rsid w:val="00F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A983"/>
  <w15:docId w15:val="{89B1F3E3-FAF3-4364-AFE9-8DFADEBC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169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6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73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thran%20Gomez\Documents\7semestre\PlantillaCU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1B6FCAC89C43109C655A8AD58D5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0B5CF-AB41-490C-9A11-BF5C11D9AC13}"/>
      </w:docPartPr>
      <w:docPartBody>
        <w:p w:rsidR="00214774" w:rsidRDefault="00163E8C">
          <w:pPr>
            <w:pStyle w:val="F41B6FCAC89C43109C655A8AD58D558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A0BDB5C84C64117989F2EEF4442C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026C1-76E5-4EBF-AEE3-B4229F2B178B}"/>
      </w:docPartPr>
      <w:docPartBody>
        <w:p w:rsidR="00214774" w:rsidRDefault="00163E8C">
          <w:pPr>
            <w:pStyle w:val="0A0BDB5C84C64117989F2EEF4442CACA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FFA564736384DBDB3C2036726A8C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98767-2FC1-4584-AA15-2C64F3BE89F0}"/>
      </w:docPartPr>
      <w:docPartBody>
        <w:p w:rsidR="00214774" w:rsidRDefault="00163E8C">
          <w:pPr>
            <w:pStyle w:val="1FFA564736384DBDB3C2036726A8CEF2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8C"/>
    <w:rsid w:val="00047BD7"/>
    <w:rsid w:val="00163E8C"/>
    <w:rsid w:val="0021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F41B6FCAC89C43109C655A8AD58D5582">
    <w:name w:val="F41B6FCAC89C43109C655A8AD58D5582"/>
  </w:style>
  <w:style w:type="paragraph" w:customStyle="1" w:styleId="0A0BDB5C84C64117989F2EEF4442CACA">
    <w:name w:val="0A0BDB5C84C64117989F2EEF4442CACA"/>
  </w:style>
  <w:style w:type="paragraph" w:customStyle="1" w:styleId="1FFA564736384DBDB3C2036726A8CEF2">
    <w:name w:val="1FFA564736384DBDB3C2036726A8C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1A19459-240C-46F4-AB5A-7503B0305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PlantillaCU.dotm</Template>
  <TotalTime>64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Jethran Gomez</dc:creator>
  <cp:lastModifiedBy>Jethran Gomez</cp:lastModifiedBy>
  <cp:revision>2</cp:revision>
  <dcterms:created xsi:type="dcterms:W3CDTF">2019-10-21T06:49:00Z</dcterms:created>
  <dcterms:modified xsi:type="dcterms:W3CDTF">2019-10-22T23:10:00Z</dcterms:modified>
</cp:coreProperties>
</file>